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CDF00" w14:textId="77777777" w:rsidR="007E4F25" w:rsidRDefault="007E4F25">
      <w:pPr>
        <w:jc w:val="center"/>
        <w:rPr>
          <w:sz w:val="28"/>
        </w:rPr>
      </w:pPr>
    </w:p>
    <w:p w14:paraId="3DC3FAE3" w14:textId="77777777" w:rsidR="007E4F25" w:rsidRDefault="007E4F25">
      <w:pPr>
        <w:jc w:val="center"/>
        <w:rPr>
          <w:sz w:val="28"/>
        </w:rPr>
      </w:pPr>
    </w:p>
    <w:p w14:paraId="227CA1EB" w14:textId="77777777" w:rsidR="00181562" w:rsidRPr="00DA1B10" w:rsidRDefault="00181562" w:rsidP="00181562">
      <w:pPr>
        <w:spacing w:after="360"/>
        <w:jc w:val="center"/>
        <w:rPr>
          <w:rFonts w:ascii="宋体" w:hAnsi="宋体"/>
          <w:b/>
          <w:spacing w:val="40"/>
          <w:sz w:val="72"/>
          <w:szCs w:val="72"/>
        </w:rPr>
      </w:pPr>
      <w:r w:rsidRPr="00DA1B10">
        <w:rPr>
          <w:rFonts w:ascii="宋体" w:hAnsi="宋体" w:hint="eastAsia"/>
          <w:b/>
          <w:spacing w:val="40"/>
          <w:sz w:val="72"/>
          <w:szCs w:val="72"/>
        </w:rPr>
        <w:t>大连理工大学</w:t>
      </w:r>
    </w:p>
    <w:p w14:paraId="225C8AD7" w14:textId="77777777" w:rsidR="00181562" w:rsidRPr="005C1FE3" w:rsidRDefault="00181562" w:rsidP="00181562">
      <w:pPr>
        <w:jc w:val="center"/>
        <w:rPr>
          <w:b/>
          <w:spacing w:val="30"/>
          <w:kern w:val="44"/>
          <w:sz w:val="62"/>
          <w:szCs w:val="52"/>
        </w:rPr>
      </w:pPr>
      <w:r w:rsidRPr="005C1FE3">
        <w:rPr>
          <w:rFonts w:hint="eastAsia"/>
          <w:b/>
          <w:spacing w:val="30"/>
          <w:kern w:val="44"/>
          <w:sz w:val="62"/>
          <w:szCs w:val="52"/>
        </w:rPr>
        <w:t>毕业</w:t>
      </w:r>
      <w:r>
        <w:rPr>
          <w:rFonts w:hint="eastAsia"/>
          <w:b/>
          <w:spacing w:val="30"/>
          <w:kern w:val="44"/>
          <w:sz w:val="62"/>
          <w:szCs w:val="52"/>
        </w:rPr>
        <w:t>设计（</w:t>
      </w:r>
      <w:r w:rsidRPr="005C1FE3">
        <w:rPr>
          <w:rFonts w:hint="eastAsia"/>
          <w:b/>
          <w:spacing w:val="30"/>
          <w:kern w:val="44"/>
          <w:sz w:val="62"/>
          <w:szCs w:val="52"/>
        </w:rPr>
        <w:t>论文</w:t>
      </w:r>
      <w:r>
        <w:rPr>
          <w:rFonts w:hint="eastAsia"/>
          <w:b/>
          <w:spacing w:val="30"/>
          <w:kern w:val="44"/>
          <w:sz w:val="62"/>
          <w:szCs w:val="52"/>
        </w:rPr>
        <w:t>）</w:t>
      </w:r>
      <w:r w:rsidRPr="005C1FE3">
        <w:rPr>
          <w:rFonts w:hint="eastAsia"/>
          <w:b/>
          <w:spacing w:val="30"/>
          <w:kern w:val="44"/>
          <w:sz w:val="62"/>
          <w:szCs w:val="52"/>
        </w:rPr>
        <w:t>任务书</w:t>
      </w:r>
    </w:p>
    <w:p w14:paraId="5347251C" w14:textId="77777777" w:rsidR="00181562" w:rsidRDefault="00181562" w:rsidP="00181562">
      <w:pPr>
        <w:jc w:val="left"/>
      </w:pPr>
      <w:r>
        <w:rPr>
          <w:rFonts w:hint="eastAsia"/>
        </w:rPr>
        <w:t xml:space="preserve">                     </w:t>
      </w:r>
    </w:p>
    <w:p w14:paraId="6B677631" w14:textId="77777777" w:rsidR="00181562" w:rsidRPr="00B6071A" w:rsidRDefault="00181562" w:rsidP="0018156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（理工</w:t>
      </w:r>
      <w:r w:rsidRPr="00B6071A">
        <w:rPr>
          <w:rFonts w:hint="eastAsia"/>
          <w:sz w:val="44"/>
          <w:szCs w:val="44"/>
        </w:rPr>
        <w:t>类）</w:t>
      </w:r>
    </w:p>
    <w:p w14:paraId="7B2E1987" w14:textId="77777777" w:rsidR="00181562" w:rsidRDefault="00181562" w:rsidP="00181562"/>
    <w:p w14:paraId="32964741" w14:textId="77777777" w:rsidR="00181562" w:rsidRDefault="00181562" w:rsidP="00181562"/>
    <w:p w14:paraId="4A386227" w14:textId="77777777" w:rsidR="00181562" w:rsidRDefault="00181562" w:rsidP="00181562">
      <w:pPr>
        <w:rPr>
          <w:rFonts w:ascii="宋体"/>
          <w:sz w:val="30"/>
        </w:rPr>
      </w:pPr>
    </w:p>
    <w:p w14:paraId="701A4E54" w14:textId="77777777" w:rsidR="00181562" w:rsidRDefault="00181562" w:rsidP="00181562">
      <w:pPr>
        <w:rPr>
          <w:rFonts w:ascii="宋体"/>
          <w:sz w:val="30"/>
        </w:rPr>
      </w:pPr>
    </w:p>
    <w:p w14:paraId="3C3BD664" w14:textId="77777777" w:rsidR="00181562" w:rsidRDefault="00181562" w:rsidP="00181562">
      <w:pPr>
        <w:rPr>
          <w:rFonts w:ascii="宋体"/>
          <w:sz w:val="18"/>
          <w:szCs w:val="18"/>
        </w:rPr>
      </w:pPr>
    </w:p>
    <w:p w14:paraId="5E9C8721" w14:textId="77777777" w:rsidR="00181562" w:rsidRDefault="00181562" w:rsidP="00181562">
      <w:pPr>
        <w:rPr>
          <w:rFonts w:ascii="宋体"/>
          <w:sz w:val="18"/>
          <w:szCs w:val="18"/>
        </w:rPr>
      </w:pPr>
    </w:p>
    <w:p w14:paraId="35F8DDCC" w14:textId="77777777" w:rsidR="00181562" w:rsidRPr="00CB2348" w:rsidRDefault="00181562" w:rsidP="00181562">
      <w:pPr>
        <w:rPr>
          <w:rFonts w:ascii="宋体"/>
          <w:sz w:val="18"/>
          <w:szCs w:val="18"/>
        </w:rPr>
      </w:pPr>
    </w:p>
    <w:p w14:paraId="2761A8A9" w14:textId="77777777" w:rsidR="00181562" w:rsidRDefault="00181562" w:rsidP="00181562">
      <w:pPr>
        <w:rPr>
          <w:rFonts w:ascii="宋体"/>
          <w:sz w:val="30"/>
        </w:rPr>
      </w:pPr>
    </w:p>
    <w:p w14:paraId="68903528" w14:textId="77777777" w:rsidR="00181562" w:rsidRDefault="00181562" w:rsidP="00181562">
      <w:pPr>
        <w:rPr>
          <w:rFonts w:ascii="宋体"/>
          <w:sz w:val="30"/>
        </w:rPr>
      </w:pPr>
    </w:p>
    <w:p w14:paraId="7F543098" w14:textId="77777777" w:rsidR="00181562" w:rsidRDefault="00181562" w:rsidP="00181562">
      <w:pPr>
        <w:spacing w:line="800" w:lineRule="exact"/>
        <w:ind w:firstLine="1049"/>
        <w:rPr>
          <w:rFonts w:ascii="宋体"/>
          <w:sz w:val="30"/>
          <w:szCs w:val="30"/>
          <w:u w:val="single"/>
        </w:rPr>
      </w:pPr>
      <w:r w:rsidRPr="00680959">
        <w:rPr>
          <w:rFonts w:ascii="宋体" w:hint="eastAsia"/>
          <w:sz w:val="30"/>
          <w:szCs w:val="30"/>
        </w:rPr>
        <w:t>题</w:t>
      </w:r>
      <w:r w:rsidR="006526FE">
        <w:rPr>
          <w:rFonts w:ascii="宋体" w:hint="eastAsia"/>
          <w:sz w:val="30"/>
          <w:szCs w:val="30"/>
        </w:rPr>
        <w:t xml:space="preserve"> </w:t>
      </w:r>
      <w:r w:rsidRPr="00680959">
        <w:rPr>
          <w:rFonts w:ascii="宋体" w:hint="eastAsia"/>
          <w:sz w:val="30"/>
          <w:szCs w:val="30"/>
        </w:rPr>
        <w:t>目</w:t>
      </w:r>
      <w:r w:rsidR="006526FE">
        <w:rPr>
          <w:rFonts w:ascii="宋体" w:hint="eastAsia"/>
          <w:sz w:val="30"/>
          <w:szCs w:val="30"/>
        </w:rPr>
        <w:t xml:space="preserve"> </w:t>
      </w:r>
      <w:r w:rsidRPr="00680959">
        <w:rPr>
          <w:rFonts w:ascii="宋体" w:hint="eastAsia"/>
          <w:sz w:val="30"/>
          <w:szCs w:val="30"/>
        </w:rPr>
        <w:t>名</w:t>
      </w:r>
      <w:r w:rsidR="006526FE">
        <w:rPr>
          <w:rFonts w:ascii="宋体" w:hint="eastAsia"/>
          <w:sz w:val="30"/>
          <w:szCs w:val="30"/>
        </w:rPr>
        <w:t xml:space="preserve"> </w:t>
      </w:r>
      <w:r w:rsidRPr="00680959">
        <w:rPr>
          <w:rFonts w:ascii="宋体" w:hint="eastAsia"/>
          <w:sz w:val="30"/>
          <w:szCs w:val="30"/>
        </w:rPr>
        <w:t>称</w:t>
      </w:r>
      <w:r w:rsidR="00A91E88">
        <w:rPr>
          <w:rFonts w:ascii="宋体" w:hint="eastAsia"/>
          <w:sz w:val="30"/>
          <w:szCs w:val="30"/>
        </w:rPr>
        <w:t xml:space="preserve"> </w:t>
      </w:r>
      <w:r w:rsidR="008845B2">
        <w:rPr>
          <w:rFonts w:ascii="宋体" w:hint="eastAsia"/>
          <w:sz w:val="30"/>
          <w:szCs w:val="30"/>
          <w:u w:val="single"/>
        </w:rPr>
        <w:t>基于HTML5及</w:t>
      </w:r>
      <w:proofErr w:type="spellStart"/>
      <w:r w:rsidR="008845B2">
        <w:rPr>
          <w:rFonts w:ascii="宋体" w:hint="eastAsia"/>
          <w:sz w:val="30"/>
          <w:szCs w:val="30"/>
          <w:u w:val="single"/>
        </w:rPr>
        <w:t>webgl</w:t>
      </w:r>
      <w:proofErr w:type="spellEnd"/>
      <w:r w:rsidR="008845B2">
        <w:rPr>
          <w:rFonts w:ascii="宋体" w:hint="eastAsia"/>
          <w:sz w:val="30"/>
          <w:szCs w:val="30"/>
          <w:u w:val="single"/>
        </w:rPr>
        <w:t>的粒子系统的研究与实现</w:t>
      </w:r>
      <w:r w:rsidR="008527F8">
        <w:rPr>
          <w:rFonts w:ascii="宋体" w:hint="eastAsia"/>
          <w:sz w:val="30"/>
          <w:szCs w:val="30"/>
          <w:u w:val="single"/>
        </w:rPr>
        <w:t xml:space="preserve"> </w:t>
      </w:r>
    </w:p>
    <w:p w14:paraId="5BD93B17" w14:textId="77777777" w:rsidR="008527F8" w:rsidRPr="00680959" w:rsidRDefault="008527F8" w:rsidP="00181562">
      <w:pPr>
        <w:spacing w:line="800" w:lineRule="exact"/>
        <w:ind w:firstLine="1049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  <w:u w:val="single"/>
        </w:rPr>
        <w:t xml:space="preserve">                                                     </w:t>
      </w:r>
    </w:p>
    <w:p w14:paraId="37BCD592" w14:textId="77777777" w:rsidR="00181562" w:rsidRPr="00680959" w:rsidRDefault="00181562" w:rsidP="00181562">
      <w:pPr>
        <w:spacing w:line="800" w:lineRule="exact"/>
        <w:ind w:firstLine="1049"/>
        <w:rPr>
          <w:rFonts w:ascii="宋体"/>
          <w:sz w:val="30"/>
          <w:szCs w:val="30"/>
          <w:u w:val="single"/>
        </w:rPr>
      </w:pPr>
      <w:r w:rsidRPr="00680959">
        <w:rPr>
          <w:rFonts w:ascii="宋体" w:hint="eastAsia"/>
          <w:sz w:val="30"/>
          <w:szCs w:val="30"/>
        </w:rPr>
        <w:t>学</w:t>
      </w:r>
      <w:r w:rsidR="00446529">
        <w:rPr>
          <w:rFonts w:ascii="宋体" w:hint="eastAsia"/>
          <w:sz w:val="30"/>
          <w:szCs w:val="30"/>
        </w:rPr>
        <w:t>部</w:t>
      </w:r>
      <w:r>
        <w:rPr>
          <w:rFonts w:ascii="宋体" w:hint="eastAsia"/>
          <w:sz w:val="30"/>
          <w:szCs w:val="30"/>
        </w:rPr>
        <w:t>（</w:t>
      </w:r>
      <w:r w:rsidR="00446529">
        <w:rPr>
          <w:rFonts w:ascii="宋体" w:hint="eastAsia"/>
          <w:sz w:val="30"/>
          <w:szCs w:val="30"/>
        </w:rPr>
        <w:t>学院</w:t>
      </w:r>
      <w:r>
        <w:rPr>
          <w:rFonts w:ascii="宋体" w:hint="eastAsia"/>
          <w:sz w:val="30"/>
          <w:szCs w:val="30"/>
        </w:rPr>
        <w:t>）</w:t>
      </w:r>
      <w:r w:rsidRPr="00680959">
        <w:rPr>
          <w:rFonts w:ascii="宋体" w:hint="eastAsia"/>
          <w:sz w:val="30"/>
          <w:szCs w:val="30"/>
          <w:u w:val="single"/>
        </w:rPr>
        <w:t xml:space="preserve"> </w:t>
      </w:r>
      <w:r w:rsidR="008845B2">
        <w:rPr>
          <w:rFonts w:ascii="宋体" w:hint="eastAsia"/>
          <w:sz w:val="30"/>
          <w:szCs w:val="30"/>
          <w:u w:val="single"/>
        </w:rPr>
        <w:t>软件学院</w:t>
      </w:r>
      <w:r w:rsidRPr="00680959">
        <w:rPr>
          <w:rFonts w:ascii="宋体" w:hint="eastAsia"/>
          <w:sz w:val="30"/>
          <w:szCs w:val="30"/>
          <w:u w:val="single"/>
        </w:rPr>
        <w:t xml:space="preserve"> </w:t>
      </w:r>
      <w:r w:rsidRPr="00680959">
        <w:rPr>
          <w:rFonts w:ascii="宋体" w:hint="eastAsia"/>
          <w:sz w:val="30"/>
          <w:szCs w:val="30"/>
        </w:rPr>
        <w:t>专    业</w:t>
      </w:r>
      <w:r w:rsidR="00A91E88">
        <w:rPr>
          <w:rFonts w:ascii="宋体" w:hint="eastAsia"/>
          <w:sz w:val="30"/>
          <w:szCs w:val="30"/>
        </w:rPr>
        <w:t xml:space="preserve"> </w:t>
      </w:r>
      <w:r w:rsidRPr="00680959">
        <w:rPr>
          <w:rFonts w:ascii="宋体" w:hint="eastAsia"/>
          <w:sz w:val="30"/>
          <w:szCs w:val="30"/>
          <w:u w:val="single"/>
        </w:rPr>
        <w:t xml:space="preserve"> </w:t>
      </w:r>
      <w:r w:rsidR="008845B2">
        <w:rPr>
          <w:rFonts w:ascii="宋体" w:hint="eastAsia"/>
          <w:sz w:val="30"/>
          <w:szCs w:val="30"/>
          <w:u w:val="single"/>
        </w:rPr>
        <w:t>软件工程</w:t>
      </w:r>
      <w:r w:rsidRPr="00680959">
        <w:rPr>
          <w:rFonts w:ascii="宋体" w:hint="eastAsia"/>
          <w:sz w:val="30"/>
          <w:szCs w:val="30"/>
          <w:u w:val="single"/>
        </w:rPr>
        <w:t xml:space="preserve"> </w:t>
      </w:r>
    </w:p>
    <w:p w14:paraId="625A1150" w14:textId="77777777" w:rsidR="00181562" w:rsidRPr="00680959" w:rsidRDefault="00181562" w:rsidP="00181562">
      <w:pPr>
        <w:spacing w:line="800" w:lineRule="exact"/>
        <w:ind w:firstLine="1049"/>
        <w:rPr>
          <w:rFonts w:ascii="宋体"/>
          <w:sz w:val="30"/>
          <w:szCs w:val="30"/>
          <w:u w:val="single"/>
        </w:rPr>
      </w:pPr>
      <w:r w:rsidRPr="00680959">
        <w:rPr>
          <w:rFonts w:ascii="宋体" w:hint="eastAsia"/>
          <w:sz w:val="30"/>
          <w:szCs w:val="30"/>
        </w:rPr>
        <w:t>学</w:t>
      </w:r>
      <w:r w:rsidR="0063706E">
        <w:rPr>
          <w:rFonts w:ascii="宋体" w:hint="eastAsia"/>
          <w:sz w:val="30"/>
          <w:szCs w:val="30"/>
        </w:rPr>
        <w:t xml:space="preserve"> </w:t>
      </w:r>
      <w:r w:rsidRPr="00680959">
        <w:rPr>
          <w:rFonts w:ascii="宋体" w:hint="eastAsia"/>
          <w:sz w:val="30"/>
          <w:szCs w:val="30"/>
        </w:rPr>
        <w:t>生</w:t>
      </w:r>
      <w:r w:rsidR="0063706E">
        <w:rPr>
          <w:rFonts w:ascii="宋体" w:hint="eastAsia"/>
          <w:sz w:val="30"/>
          <w:szCs w:val="30"/>
        </w:rPr>
        <w:t xml:space="preserve"> </w:t>
      </w:r>
      <w:r w:rsidRPr="00680959">
        <w:rPr>
          <w:rFonts w:ascii="宋体" w:hint="eastAsia"/>
          <w:sz w:val="30"/>
          <w:szCs w:val="30"/>
        </w:rPr>
        <w:t>姓</w:t>
      </w:r>
      <w:r w:rsidR="0063706E">
        <w:rPr>
          <w:rFonts w:ascii="宋体" w:hint="eastAsia"/>
          <w:sz w:val="30"/>
          <w:szCs w:val="30"/>
        </w:rPr>
        <w:t xml:space="preserve"> </w:t>
      </w:r>
      <w:r w:rsidRPr="00680959">
        <w:rPr>
          <w:rFonts w:ascii="宋体" w:hint="eastAsia"/>
          <w:sz w:val="30"/>
          <w:szCs w:val="30"/>
        </w:rPr>
        <w:t>名</w:t>
      </w:r>
      <w:r w:rsidR="0063706E">
        <w:rPr>
          <w:rFonts w:ascii="宋体" w:hint="eastAsia"/>
          <w:sz w:val="30"/>
          <w:szCs w:val="30"/>
        </w:rPr>
        <w:t xml:space="preserve"> </w:t>
      </w:r>
      <w:r w:rsidRPr="00680959">
        <w:rPr>
          <w:rFonts w:ascii="宋体" w:hint="eastAsia"/>
          <w:sz w:val="30"/>
          <w:szCs w:val="30"/>
          <w:u w:val="single"/>
        </w:rPr>
        <w:t xml:space="preserve"> </w:t>
      </w:r>
      <w:r w:rsidR="008845B2">
        <w:rPr>
          <w:rFonts w:ascii="宋体" w:hint="eastAsia"/>
          <w:sz w:val="30"/>
          <w:szCs w:val="30"/>
          <w:u w:val="single"/>
        </w:rPr>
        <w:t>范廷雷</w:t>
      </w:r>
      <w:r w:rsidR="0063706E">
        <w:rPr>
          <w:rFonts w:ascii="宋体" w:hint="eastAsia"/>
          <w:sz w:val="30"/>
          <w:szCs w:val="30"/>
          <w:u w:val="single"/>
        </w:rPr>
        <w:t xml:space="preserve"> </w:t>
      </w:r>
      <w:r w:rsidR="008527F8">
        <w:rPr>
          <w:rFonts w:ascii="宋体" w:hint="eastAsia"/>
          <w:sz w:val="30"/>
          <w:szCs w:val="30"/>
          <w:u w:val="single"/>
        </w:rPr>
        <w:t xml:space="preserve">  </w:t>
      </w:r>
      <w:r>
        <w:rPr>
          <w:rFonts w:ascii="宋体" w:hint="eastAsia"/>
          <w:sz w:val="30"/>
          <w:szCs w:val="30"/>
        </w:rPr>
        <w:t>学</w:t>
      </w:r>
      <w:r w:rsidRPr="00680959">
        <w:rPr>
          <w:rFonts w:ascii="宋体" w:hint="eastAsia"/>
          <w:sz w:val="30"/>
          <w:szCs w:val="30"/>
        </w:rPr>
        <w:t xml:space="preserve">    </w:t>
      </w:r>
      <w:r>
        <w:rPr>
          <w:rFonts w:ascii="宋体" w:hint="eastAsia"/>
          <w:sz w:val="30"/>
          <w:szCs w:val="30"/>
        </w:rPr>
        <w:t>号</w:t>
      </w:r>
      <w:r w:rsidR="00A91E88">
        <w:rPr>
          <w:rFonts w:ascii="宋体" w:hint="eastAsia"/>
          <w:sz w:val="30"/>
          <w:szCs w:val="30"/>
        </w:rPr>
        <w:t xml:space="preserve"> </w:t>
      </w:r>
      <w:r w:rsidRPr="00680959">
        <w:rPr>
          <w:rFonts w:ascii="宋体" w:hint="eastAsia"/>
          <w:sz w:val="30"/>
          <w:szCs w:val="30"/>
          <w:u w:val="single"/>
        </w:rPr>
        <w:t xml:space="preserve"> </w:t>
      </w:r>
      <w:r w:rsidR="008845B2">
        <w:rPr>
          <w:rFonts w:ascii="宋体"/>
          <w:sz w:val="30"/>
          <w:szCs w:val="30"/>
          <w:u w:val="single"/>
        </w:rPr>
        <w:t>201392141</w:t>
      </w:r>
      <w:r w:rsidRPr="00680959">
        <w:rPr>
          <w:rFonts w:ascii="宋体" w:hint="eastAsia"/>
          <w:sz w:val="30"/>
          <w:szCs w:val="30"/>
          <w:u w:val="single"/>
        </w:rPr>
        <w:t xml:space="preserve"> </w:t>
      </w:r>
    </w:p>
    <w:p w14:paraId="34570AA5" w14:textId="77777777" w:rsidR="00181562" w:rsidRDefault="00181562" w:rsidP="00181562">
      <w:pPr>
        <w:spacing w:line="800" w:lineRule="exact"/>
        <w:ind w:firstLine="1049"/>
        <w:rPr>
          <w:rFonts w:ascii="宋体"/>
          <w:sz w:val="30"/>
          <w:szCs w:val="30"/>
          <w:u w:val="single"/>
        </w:rPr>
      </w:pPr>
      <w:r w:rsidRPr="00680959">
        <w:rPr>
          <w:rFonts w:ascii="宋体" w:hint="eastAsia"/>
          <w:sz w:val="30"/>
          <w:szCs w:val="30"/>
        </w:rPr>
        <w:t>指</w:t>
      </w:r>
      <w:r w:rsidR="0063706E">
        <w:rPr>
          <w:rFonts w:ascii="宋体" w:hint="eastAsia"/>
          <w:sz w:val="30"/>
          <w:szCs w:val="30"/>
        </w:rPr>
        <w:t xml:space="preserve"> </w:t>
      </w:r>
      <w:r w:rsidRPr="00680959">
        <w:rPr>
          <w:rFonts w:ascii="宋体" w:hint="eastAsia"/>
          <w:sz w:val="30"/>
          <w:szCs w:val="30"/>
        </w:rPr>
        <w:t>导</w:t>
      </w:r>
      <w:r w:rsidR="0063706E">
        <w:rPr>
          <w:rFonts w:ascii="宋体" w:hint="eastAsia"/>
          <w:sz w:val="30"/>
          <w:szCs w:val="30"/>
        </w:rPr>
        <w:t xml:space="preserve"> </w:t>
      </w:r>
      <w:r w:rsidRPr="00680959">
        <w:rPr>
          <w:rFonts w:ascii="宋体" w:hint="eastAsia"/>
          <w:sz w:val="30"/>
          <w:szCs w:val="30"/>
        </w:rPr>
        <w:t>教</w:t>
      </w:r>
      <w:r w:rsidR="0063706E">
        <w:rPr>
          <w:rFonts w:ascii="宋体" w:hint="eastAsia"/>
          <w:sz w:val="30"/>
          <w:szCs w:val="30"/>
        </w:rPr>
        <w:t xml:space="preserve"> </w:t>
      </w:r>
      <w:r w:rsidRPr="00680959">
        <w:rPr>
          <w:rFonts w:ascii="宋体" w:hint="eastAsia"/>
          <w:sz w:val="30"/>
          <w:szCs w:val="30"/>
        </w:rPr>
        <w:t xml:space="preserve">师 </w:t>
      </w:r>
      <w:r w:rsidR="0063706E">
        <w:rPr>
          <w:rFonts w:ascii="宋体" w:hint="eastAsia"/>
          <w:sz w:val="30"/>
          <w:szCs w:val="30"/>
          <w:u w:val="single"/>
        </w:rPr>
        <w:t xml:space="preserve"> </w:t>
      </w:r>
      <w:r w:rsidR="008845B2">
        <w:rPr>
          <w:rFonts w:ascii="宋体" w:hint="eastAsia"/>
          <w:sz w:val="30"/>
          <w:szCs w:val="30"/>
          <w:u w:val="single"/>
        </w:rPr>
        <w:t>雷娜</w:t>
      </w:r>
      <w:r w:rsidR="0063706E">
        <w:rPr>
          <w:rFonts w:ascii="宋体" w:hint="eastAsia"/>
          <w:sz w:val="30"/>
          <w:szCs w:val="30"/>
          <w:u w:val="single"/>
        </w:rPr>
        <w:t xml:space="preserve"> </w:t>
      </w:r>
      <w:r w:rsidR="008527F8">
        <w:rPr>
          <w:rFonts w:ascii="宋体" w:hint="eastAsia"/>
          <w:sz w:val="30"/>
          <w:szCs w:val="30"/>
          <w:u w:val="single"/>
        </w:rPr>
        <w:t xml:space="preserve">    </w:t>
      </w:r>
      <w:r>
        <w:rPr>
          <w:rFonts w:ascii="宋体" w:hint="eastAsia"/>
          <w:sz w:val="30"/>
          <w:szCs w:val="30"/>
        </w:rPr>
        <w:t>职</w:t>
      </w:r>
      <w:r w:rsidRPr="00680959">
        <w:rPr>
          <w:rFonts w:ascii="宋体" w:hint="eastAsia"/>
          <w:sz w:val="30"/>
          <w:szCs w:val="30"/>
        </w:rPr>
        <w:t xml:space="preserve">    </w:t>
      </w:r>
      <w:r>
        <w:rPr>
          <w:rFonts w:ascii="宋体" w:hint="eastAsia"/>
          <w:sz w:val="30"/>
          <w:szCs w:val="30"/>
        </w:rPr>
        <w:t>称</w:t>
      </w:r>
      <w:r w:rsidR="00A91E88">
        <w:rPr>
          <w:rFonts w:ascii="宋体" w:hint="eastAsia"/>
          <w:sz w:val="30"/>
          <w:szCs w:val="30"/>
        </w:rPr>
        <w:t xml:space="preserve"> </w:t>
      </w:r>
      <w:r w:rsidRPr="00680959">
        <w:rPr>
          <w:rFonts w:ascii="宋体" w:hint="eastAsia"/>
          <w:sz w:val="30"/>
          <w:szCs w:val="30"/>
          <w:u w:val="single"/>
        </w:rPr>
        <w:t xml:space="preserve"> </w:t>
      </w:r>
      <w:r w:rsidR="002470FE">
        <w:rPr>
          <w:rFonts w:ascii="宋体" w:hint="eastAsia"/>
          <w:sz w:val="30"/>
          <w:szCs w:val="30"/>
          <w:u w:val="single"/>
        </w:rPr>
        <w:t xml:space="preserve"> </w:t>
      </w:r>
      <w:r w:rsidR="008845B2">
        <w:rPr>
          <w:rFonts w:ascii="宋体" w:hint="eastAsia"/>
          <w:sz w:val="30"/>
          <w:szCs w:val="30"/>
          <w:u w:val="single"/>
        </w:rPr>
        <w:t>教</w:t>
      </w:r>
      <w:r w:rsidR="002470FE">
        <w:rPr>
          <w:rFonts w:ascii="宋体" w:hint="eastAsia"/>
          <w:sz w:val="30"/>
          <w:szCs w:val="30"/>
          <w:u w:val="single"/>
        </w:rPr>
        <w:t xml:space="preserve">   </w:t>
      </w:r>
      <w:r w:rsidR="008845B2">
        <w:rPr>
          <w:rFonts w:ascii="宋体" w:hint="eastAsia"/>
          <w:sz w:val="30"/>
          <w:szCs w:val="30"/>
          <w:u w:val="single"/>
        </w:rPr>
        <w:t>授</w:t>
      </w:r>
      <w:r w:rsidRPr="00680959">
        <w:rPr>
          <w:rFonts w:ascii="宋体" w:hint="eastAsia"/>
          <w:sz w:val="30"/>
          <w:szCs w:val="30"/>
          <w:u w:val="single"/>
        </w:rPr>
        <w:t xml:space="preserve"> </w:t>
      </w:r>
      <w:r w:rsidR="002470FE">
        <w:rPr>
          <w:rFonts w:ascii="宋体" w:hint="eastAsia"/>
          <w:sz w:val="30"/>
          <w:szCs w:val="30"/>
          <w:u w:val="single"/>
        </w:rPr>
        <w:t xml:space="preserve"> </w:t>
      </w:r>
    </w:p>
    <w:p w14:paraId="0A403AF4" w14:textId="77777777" w:rsidR="00181562" w:rsidRPr="001E705F" w:rsidRDefault="00181562" w:rsidP="00181562">
      <w:pPr>
        <w:spacing w:line="800" w:lineRule="exact"/>
        <w:ind w:firstLine="1049"/>
        <w:rPr>
          <w:rFonts w:ascii="宋体"/>
          <w:sz w:val="30"/>
          <w:szCs w:val="30"/>
          <w:u w:val="single"/>
        </w:rPr>
      </w:pPr>
      <w:r>
        <w:rPr>
          <w:rFonts w:ascii="宋体" w:hint="eastAsia"/>
          <w:sz w:val="30"/>
          <w:szCs w:val="30"/>
        </w:rPr>
        <w:t>下发</w:t>
      </w:r>
      <w:r w:rsidR="00A91E88">
        <w:rPr>
          <w:rFonts w:ascii="宋体" w:hint="eastAsia"/>
          <w:sz w:val="30"/>
          <w:szCs w:val="30"/>
        </w:rPr>
        <w:t xml:space="preserve"> </w:t>
      </w:r>
      <w:r w:rsidRPr="006612BD">
        <w:rPr>
          <w:rFonts w:ascii="宋体" w:hint="eastAsia"/>
          <w:sz w:val="30"/>
          <w:szCs w:val="30"/>
          <w:u w:val="single"/>
        </w:rPr>
        <w:t xml:space="preserve"> </w:t>
      </w:r>
      <w:r w:rsidR="00DA1B10" w:rsidRPr="006612BD">
        <w:rPr>
          <w:rFonts w:ascii="宋体" w:hint="eastAsia"/>
          <w:sz w:val="30"/>
          <w:szCs w:val="30"/>
          <w:u w:val="single"/>
        </w:rPr>
        <w:t xml:space="preserve"> </w:t>
      </w:r>
      <w:r w:rsidR="0063706E">
        <w:rPr>
          <w:rFonts w:ascii="宋体" w:hint="eastAsia"/>
          <w:sz w:val="30"/>
          <w:szCs w:val="30"/>
          <w:u w:val="single"/>
        </w:rPr>
        <w:t xml:space="preserve"> </w:t>
      </w:r>
      <w:r w:rsidR="00DA1B10" w:rsidRPr="006612BD">
        <w:rPr>
          <w:rFonts w:ascii="宋体" w:hint="eastAsia"/>
          <w:sz w:val="30"/>
          <w:szCs w:val="30"/>
          <w:u w:val="single"/>
        </w:rPr>
        <w:t xml:space="preserve"> </w:t>
      </w:r>
      <w:r w:rsidRPr="006612BD">
        <w:rPr>
          <w:rFonts w:ascii="宋体" w:hint="eastAsia"/>
          <w:sz w:val="30"/>
          <w:szCs w:val="30"/>
          <w:u w:val="single"/>
        </w:rPr>
        <w:t xml:space="preserve"> </w:t>
      </w:r>
      <w:r w:rsidR="0063706E">
        <w:rPr>
          <w:rFonts w:ascii="宋体" w:hint="eastAsia"/>
          <w:sz w:val="30"/>
          <w:szCs w:val="30"/>
          <w:u w:val="single"/>
        </w:rPr>
        <w:t xml:space="preserve"> </w:t>
      </w:r>
      <w:r w:rsidRPr="006612BD">
        <w:rPr>
          <w:rFonts w:ascii="宋体" w:hint="eastAsia"/>
          <w:sz w:val="30"/>
          <w:szCs w:val="30"/>
        </w:rPr>
        <w:t>年</w:t>
      </w:r>
      <w:r w:rsidRPr="006612BD">
        <w:rPr>
          <w:rFonts w:ascii="宋体" w:hint="eastAsia"/>
          <w:sz w:val="30"/>
          <w:szCs w:val="30"/>
          <w:u w:val="single"/>
        </w:rPr>
        <w:t xml:space="preserve">   </w:t>
      </w:r>
      <w:r w:rsidRPr="006612BD">
        <w:rPr>
          <w:rFonts w:ascii="宋体" w:hint="eastAsia"/>
          <w:sz w:val="30"/>
          <w:szCs w:val="30"/>
        </w:rPr>
        <w:t>月</w:t>
      </w:r>
      <w:r w:rsidRPr="006612BD">
        <w:rPr>
          <w:rFonts w:ascii="宋体" w:hint="eastAsia"/>
          <w:sz w:val="30"/>
          <w:szCs w:val="30"/>
          <w:u w:val="single"/>
        </w:rPr>
        <w:t xml:space="preserve">   </w:t>
      </w:r>
      <w:r w:rsidRPr="006612BD">
        <w:rPr>
          <w:rFonts w:ascii="宋体" w:hint="eastAsia"/>
          <w:sz w:val="30"/>
          <w:szCs w:val="30"/>
        </w:rPr>
        <w:t>日  上交</w:t>
      </w:r>
      <w:r w:rsidR="00A91E88">
        <w:rPr>
          <w:rFonts w:ascii="宋体" w:hint="eastAsia"/>
          <w:sz w:val="30"/>
          <w:szCs w:val="30"/>
        </w:rPr>
        <w:t xml:space="preserve"> </w:t>
      </w:r>
      <w:r w:rsidR="00DA1B10">
        <w:rPr>
          <w:rFonts w:ascii="宋体" w:hint="eastAsia"/>
          <w:sz w:val="30"/>
          <w:szCs w:val="30"/>
          <w:u w:val="single"/>
        </w:rPr>
        <w:t xml:space="preserve"> </w:t>
      </w:r>
      <w:r w:rsidR="0063706E">
        <w:rPr>
          <w:rFonts w:ascii="宋体" w:hint="eastAsia"/>
          <w:sz w:val="30"/>
          <w:szCs w:val="30"/>
          <w:u w:val="single"/>
        </w:rPr>
        <w:t xml:space="preserve">  </w:t>
      </w:r>
      <w:r w:rsidR="00A91E88">
        <w:rPr>
          <w:rFonts w:ascii="宋体" w:hint="eastAsia"/>
          <w:sz w:val="30"/>
          <w:szCs w:val="30"/>
          <w:u w:val="single"/>
        </w:rPr>
        <w:t xml:space="preserve">  </w:t>
      </w:r>
      <w:r>
        <w:rPr>
          <w:rFonts w:ascii="宋体" w:hint="eastAsia"/>
          <w:sz w:val="30"/>
          <w:szCs w:val="30"/>
          <w:u w:val="single"/>
        </w:rPr>
        <w:t xml:space="preserve"> </w:t>
      </w:r>
      <w:r>
        <w:rPr>
          <w:rFonts w:ascii="宋体" w:hint="eastAsia"/>
          <w:sz w:val="30"/>
          <w:szCs w:val="30"/>
        </w:rPr>
        <w:t>年</w:t>
      </w:r>
      <w:r>
        <w:rPr>
          <w:rFonts w:ascii="宋体" w:hint="eastAsia"/>
          <w:sz w:val="30"/>
          <w:szCs w:val="30"/>
          <w:u w:val="single"/>
        </w:rPr>
        <w:t xml:space="preserve">   </w:t>
      </w:r>
      <w:r w:rsidRPr="0004003D">
        <w:rPr>
          <w:rFonts w:ascii="宋体" w:hint="eastAsia"/>
          <w:sz w:val="30"/>
          <w:szCs w:val="30"/>
        </w:rPr>
        <w:t>月</w:t>
      </w:r>
      <w:r>
        <w:rPr>
          <w:rFonts w:ascii="宋体" w:hint="eastAsia"/>
          <w:sz w:val="30"/>
          <w:szCs w:val="30"/>
          <w:u w:val="single"/>
        </w:rPr>
        <w:t xml:space="preserve">   </w:t>
      </w:r>
      <w:r w:rsidRPr="0004003D">
        <w:rPr>
          <w:rFonts w:ascii="宋体" w:hint="eastAsia"/>
          <w:sz w:val="30"/>
          <w:szCs w:val="30"/>
        </w:rPr>
        <w:t>日</w:t>
      </w:r>
    </w:p>
    <w:p w14:paraId="5D226267" w14:textId="77777777" w:rsidR="001E705F" w:rsidRDefault="001E705F">
      <w:pPr>
        <w:spacing w:line="500" w:lineRule="exact"/>
        <w:ind w:firstLineChars="300" w:firstLine="1320"/>
        <w:rPr>
          <w:sz w:val="44"/>
        </w:rPr>
      </w:pPr>
    </w:p>
    <w:p w14:paraId="0B25F95D" w14:textId="77777777" w:rsidR="008E20D5" w:rsidRDefault="008E20D5">
      <w:pPr>
        <w:spacing w:line="500" w:lineRule="exact"/>
        <w:ind w:firstLineChars="300" w:firstLine="1320"/>
        <w:rPr>
          <w:sz w:val="44"/>
        </w:rPr>
      </w:pPr>
    </w:p>
    <w:p w14:paraId="4ADC267F" w14:textId="77777777" w:rsidR="008E20D5" w:rsidRDefault="008E20D5">
      <w:pPr>
        <w:spacing w:line="500" w:lineRule="exact"/>
        <w:ind w:firstLineChars="300" w:firstLine="1320"/>
        <w:rPr>
          <w:sz w:val="44"/>
        </w:rPr>
      </w:pPr>
    </w:p>
    <w:p w14:paraId="7ABDBB70" w14:textId="77777777" w:rsidR="008E20D5" w:rsidRDefault="008E20D5">
      <w:pPr>
        <w:spacing w:line="500" w:lineRule="exact"/>
        <w:ind w:firstLineChars="300" w:firstLine="1320"/>
        <w:rPr>
          <w:sz w:val="44"/>
        </w:rPr>
      </w:pPr>
    </w:p>
    <w:p w14:paraId="5BCCA7B4" w14:textId="77777777" w:rsidR="007E4F25" w:rsidRDefault="007E4F25">
      <w:pPr>
        <w:spacing w:line="500" w:lineRule="exact"/>
        <w:ind w:firstLineChars="300" w:firstLine="1320"/>
        <w:rPr>
          <w:sz w:val="44"/>
        </w:rPr>
      </w:pPr>
      <w:r>
        <w:rPr>
          <w:rFonts w:hint="eastAsia"/>
          <w:sz w:val="44"/>
        </w:rPr>
        <w:t>本科生毕业设计（论文）须知</w:t>
      </w:r>
    </w:p>
    <w:p w14:paraId="554A9382" w14:textId="77777777" w:rsidR="007E4F25" w:rsidRPr="005F698D" w:rsidRDefault="007E4F25" w:rsidP="005F698D">
      <w:pPr>
        <w:spacing w:line="500" w:lineRule="exact"/>
        <w:ind w:firstLineChars="200" w:firstLine="600"/>
        <w:rPr>
          <w:sz w:val="30"/>
          <w:szCs w:val="30"/>
        </w:rPr>
      </w:pPr>
    </w:p>
    <w:p w14:paraId="2909CA61" w14:textId="77777777"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1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认真学习理解《</w:t>
      </w:r>
      <w:r w:rsidRPr="005F698D">
        <w:rPr>
          <w:rFonts w:ascii="Verdana" w:hAnsi="Verdana"/>
          <w:bCs/>
          <w:color w:val="000000"/>
          <w:sz w:val="30"/>
          <w:szCs w:val="30"/>
        </w:rPr>
        <w:t>大连理工大学大学生毕业设计（论文）工作管理办法</w:t>
      </w:r>
      <w:r w:rsidRPr="005F698D">
        <w:rPr>
          <w:rFonts w:hint="eastAsia"/>
          <w:sz w:val="30"/>
          <w:szCs w:val="30"/>
        </w:rPr>
        <w:t>》。</w:t>
      </w:r>
    </w:p>
    <w:p w14:paraId="77A5B125" w14:textId="77777777"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2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努力学习、勤于实践、勇于创新，保质保量地完成任务书规定的内容。</w:t>
      </w:r>
    </w:p>
    <w:p w14:paraId="2A89C457" w14:textId="77777777"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3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独立完成规定的工作任务，不弄虚作假，不抄袭别人的工作内容。</w:t>
      </w:r>
    </w:p>
    <w:p w14:paraId="023E06AA" w14:textId="77777777"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4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毕业设计（论文）成果、资料应于答辩结束后及时交给</w:t>
      </w:r>
      <w:r w:rsidR="00764394">
        <w:rPr>
          <w:rFonts w:hint="eastAsia"/>
          <w:sz w:val="30"/>
          <w:szCs w:val="30"/>
        </w:rPr>
        <w:t>学部（</w:t>
      </w:r>
      <w:r w:rsidR="00764394" w:rsidRPr="005F698D">
        <w:rPr>
          <w:rFonts w:hint="eastAsia"/>
          <w:sz w:val="30"/>
          <w:szCs w:val="30"/>
        </w:rPr>
        <w:t>学院</w:t>
      </w:r>
      <w:r w:rsidR="00764394">
        <w:rPr>
          <w:rFonts w:hint="eastAsia"/>
          <w:sz w:val="30"/>
          <w:szCs w:val="30"/>
        </w:rPr>
        <w:t>）</w:t>
      </w:r>
      <w:r w:rsidRPr="005F698D">
        <w:rPr>
          <w:rFonts w:hint="eastAsia"/>
          <w:sz w:val="30"/>
          <w:szCs w:val="30"/>
        </w:rPr>
        <w:t>收存，学生不得擅自带离学校。经指导教师推荐可作为论文发表。</w:t>
      </w:r>
    </w:p>
    <w:p w14:paraId="20925F0F" w14:textId="6F94C12E" w:rsidR="001047A1" w:rsidRPr="005F698D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5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爱护仪器设备，节约</w:t>
      </w:r>
      <w:r w:rsidR="00B8178B">
        <w:rPr>
          <w:rFonts w:hint="eastAsia"/>
          <w:sz w:val="30"/>
          <w:szCs w:val="30"/>
        </w:rPr>
        <w:t>EEEEEEEE</w:t>
      </w:r>
      <w:bookmarkStart w:id="0" w:name="_GoBack"/>
      <w:bookmarkEnd w:id="0"/>
      <w:r w:rsidRPr="005F698D">
        <w:rPr>
          <w:rFonts w:hint="eastAsia"/>
          <w:sz w:val="30"/>
          <w:szCs w:val="30"/>
        </w:rPr>
        <w:t>材料，严格遵守操作规程及实验室有关制度。</w:t>
      </w:r>
    </w:p>
    <w:p w14:paraId="2A5577E1" w14:textId="77777777" w:rsidR="001047A1" w:rsidRDefault="001047A1" w:rsidP="001047A1">
      <w:pPr>
        <w:spacing w:line="500" w:lineRule="exact"/>
        <w:ind w:firstLineChars="200" w:firstLine="600"/>
        <w:rPr>
          <w:sz w:val="30"/>
          <w:szCs w:val="30"/>
        </w:rPr>
      </w:pPr>
      <w:r w:rsidRPr="005F698D">
        <w:rPr>
          <w:rFonts w:hint="eastAsia"/>
          <w:sz w:val="30"/>
          <w:szCs w:val="30"/>
        </w:rPr>
        <w:t>6</w:t>
      </w:r>
      <w:r w:rsidR="00764394">
        <w:rPr>
          <w:rFonts w:hint="eastAsia"/>
          <w:sz w:val="30"/>
          <w:szCs w:val="30"/>
        </w:rPr>
        <w:t>．</w:t>
      </w:r>
      <w:r w:rsidRPr="005F698D">
        <w:rPr>
          <w:rFonts w:hint="eastAsia"/>
          <w:sz w:val="30"/>
          <w:szCs w:val="30"/>
        </w:rPr>
        <w:t>毕业设计（论文）完成后，将《大连理工大学毕业设计（论文）任务书》同毕业设计（论文）一同交给指导教师。</w:t>
      </w:r>
    </w:p>
    <w:p w14:paraId="2BE4AA69" w14:textId="77777777" w:rsidR="007E4F25" w:rsidRPr="001047A1" w:rsidRDefault="007E4F25">
      <w:pPr>
        <w:spacing w:line="500" w:lineRule="exact"/>
        <w:ind w:firstLineChars="200" w:firstLine="560"/>
        <w:rPr>
          <w:sz w:val="28"/>
        </w:rPr>
      </w:pPr>
    </w:p>
    <w:p w14:paraId="7E6A5668" w14:textId="77777777" w:rsidR="007E4F25" w:rsidRDefault="007E4F25">
      <w:pPr>
        <w:spacing w:line="500" w:lineRule="exact"/>
        <w:ind w:firstLineChars="200" w:firstLine="560"/>
        <w:rPr>
          <w:sz w:val="28"/>
        </w:rPr>
      </w:pPr>
    </w:p>
    <w:p w14:paraId="5081D2EF" w14:textId="77777777" w:rsidR="007E4F25" w:rsidRDefault="007E4F25">
      <w:pPr>
        <w:spacing w:line="500" w:lineRule="exact"/>
        <w:ind w:firstLineChars="200" w:firstLine="560"/>
        <w:rPr>
          <w:sz w:val="28"/>
        </w:rPr>
      </w:pPr>
    </w:p>
    <w:p w14:paraId="1F85FE1B" w14:textId="77777777" w:rsidR="007E4F25" w:rsidRDefault="007E4F25">
      <w:pPr>
        <w:spacing w:line="500" w:lineRule="exact"/>
        <w:ind w:firstLineChars="200" w:firstLine="560"/>
        <w:rPr>
          <w:sz w:val="28"/>
        </w:rPr>
      </w:pPr>
    </w:p>
    <w:p w14:paraId="72721F22" w14:textId="77777777" w:rsidR="00680959" w:rsidRDefault="00680959">
      <w:pPr>
        <w:spacing w:line="500" w:lineRule="exact"/>
        <w:ind w:firstLineChars="200" w:firstLine="560"/>
        <w:rPr>
          <w:sz w:val="28"/>
        </w:rPr>
      </w:pPr>
    </w:p>
    <w:p w14:paraId="1F214694" w14:textId="77777777" w:rsidR="0004003D" w:rsidRDefault="0004003D">
      <w:pPr>
        <w:spacing w:line="500" w:lineRule="exact"/>
        <w:ind w:firstLineChars="200" w:firstLine="560"/>
        <w:rPr>
          <w:sz w:val="28"/>
        </w:rPr>
      </w:pPr>
    </w:p>
    <w:p w14:paraId="5A9D4C8B" w14:textId="77777777" w:rsidR="0004003D" w:rsidRDefault="0004003D">
      <w:pPr>
        <w:spacing w:line="500" w:lineRule="exact"/>
        <w:ind w:firstLineChars="200" w:firstLine="560"/>
        <w:rPr>
          <w:sz w:val="28"/>
        </w:rPr>
      </w:pPr>
    </w:p>
    <w:p w14:paraId="5F8E53D9" w14:textId="77777777" w:rsidR="0077543B" w:rsidRDefault="0077543B">
      <w:pPr>
        <w:spacing w:line="500" w:lineRule="exact"/>
        <w:ind w:firstLineChars="200" w:firstLine="560"/>
        <w:rPr>
          <w:sz w:val="28"/>
        </w:rPr>
      </w:pPr>
    </w:p>
    <w:p w14:paraId="7233A67D" w14:textId="77777777" w:rsidR="00614312" w:rsidRDefault="00614312" w:rsidP="0077543B">
      <w:pPr>
        <w:spacing w:line="500" w:lineRule="exact"/>
        <w:rPr>
          <w:b/>
          <w:sz w:val="32"/>
          <w:szCs w:val="32"/>
        </w:rPr>
        <w:sectPr w:rsidR="00614312" w:rsidSect="008835F4">
          <w:footerReference w:type="even" r:id="rId8"/>
          <w:footerReference w:type="default" r:id="rId9"/>
          <w:pgSz w:w="11907" w:h="16840" w:code="9"/>
          <w:pgMar w:top="1134" w:right="1302" w:bottom="1134" w:left="1418" w:header="737" w:footer="737" w:gutter="0"/>
          <w:pgNumType w:start="0"/>
          <w:cols w:space="425"/>
          <w:titlePg/>
          <w:docGrid w:type="linesAndChars" w:linePitch="312"/>
        </w:sectPr>
      </w:pPr>
    </w:p>
    <w:p w14:paraId="4286F083" w14:textId="77777777" w:rsidR="0077543B" w:rsidRPr="0077543B" w:rsidRDefault="001047A1" w:rsidP="00343118">
      <w:pPr>
        <w:spacing w:beforeLines="50" w:before="156" w:afterLines="50" w:after="156" w:line="5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毕业设计（论文）任务下达表</w:t>
      </w:r>
      <w:r w:rsidRPr="0004003D">
        <w:rPr>
          <w:rFonts w:hint="eastAsia"/>
          <w:sz w:val="24"/>
          <w:szCs w:val="24"/>
        </w:rPr>
        <w:t>（此表内容可打印）</w:t>
      </w:r>
    </w:p>
    <w:tbl>
      <w:tblPr>
        <w:tblW w:w="903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3150"/>
        <w:gridCol w:w="3045"/>
      </w:tblGrid>
      <w:tr w:rsidR="00680959" w14:paraId="475399B2" w14:textId="77777777">
        <w:trPr>
          <w:trHeight w:val="1515"/>
        </w:trPr>
        <w:tc>
          <w:tcPr>
            <w:tcW w:w="9030" w:type="dxa"/>
            <w:gridSpan w:val="3"/>
          </w:tcPr>
          <w:p w14:paraId="4DC5A908" w14:textId="77777777" w:rsidR="00680959" w:rsidRPr="00181562" w:rsidRDefault="00680959" w:rsidP="00343118">
            <w:pPr>
              <w:spacing w:beforeLines="50" w:before="156" w:line="400" w:lineRule="exact"/>
              <w:rPr>
                <w:rFonts w:ascii="宋体" w:hAnsi="宋体"/>
                <w:sz w:val="24"/>
                <w:szCs w:val="24"/>
              </w:rPr>
            </w:pPr>
            <w:r w:rsidRPr="00181562">
              <w:rPr>
                <w:rFonts w:ascii="宋体" w:hAnsi="宋体" w:hint="eastAsia"/>
                <w:sz w:val="24"/>
                <w:szCs w:val="24"/>
              </w:rPr>
              <w:t>题目：</w:t>
            </w:r>
            <w:r w:rsidR="008845B2">
              <w:rPr>
                <w:rFonts w:ascii="宋体" w:hAnsi="宋体" w:hint="eastAsia"/>
                <w:sz w:val="24"/>
                <w:szCs w:val="24"/>
              </w:rPr>
              <w:t>基于</w:t>
            </w:r>
            <w:r w:rsidR="008845B2">
              <w:rPr>
                <w:rFonts w:ascii="宋体" w:hAnsi="宋体"/>
                <w:sz w:val="24"/>
                <w:szCs w:val="24"/>
              </w:rPr>
              <w:t>HTML5及</w:t>
            </w:r>
            <w:proofErr w:type="spellStart"/>
            <w:r w:rsidR="008845B2">
              <w:rPr>
                <w:rFonts w:ascii="宋体" w:hAnsi="宋体"/>
                <w:sz w:val="24"/>
                <w:szCs w:val="24"/>
              </w:rPr>
              <w:t>webgl</w:t>
            </w:r>
            <w:proofErr w:type="spellEnd"/>
            <w:r w:rsidR="008845B2">
              <w:rPr>
                <w:rFonts w:ascii="宋体" w:hAnsi="宋体"/>
                <w:sz w:val="24"/>
                <w:szCs w:val="24"/>
              </w:rPr>
              <w:t>的粒子系统的研究与实现</w:t>
            </w:r>
            <w:r w:rsidR="00AD2D31">
              <w:rPr>
                <w:rFonts w:ascii="宋体" w:hAnsi="宋体" w:hint="eastAsia"/>
                <w:sz w:val="24"/>
                <w:szCs w:val="24"/>
              </w:rPr>
              <w:t xml:space="preserve">   </w:t>
            </w:r>
          </w:p>
          <w:p w14:paraId="32F270C6" w14:textId="77777777" w:rsidR="007F5869" w:rsidRPr="00181562" w:rsidRDefault="007F5869" w:rsidP="00343118">
            <w:pPr>
              <w:snapToGrid w:val="0"/>
              <w:spacing w:line="400" w:lineRule="exact"/>
              <w:rPr>
                <w:rFonts w:ascii="宋体" w:hAnsi="宋体"/>
                <w:sz w:val="24"/>
                <w:szCs w:val="24"/>
              </w:rPr>
            </w:pPr>
          </w:p>
          <w:p w14:paraId="19DD1FBE" w14:textId="77777777" w:rsidR="005039BA" w:rsidRPr="00181562" w:rsidRDefault="00B540BC" w:rsidP="00343118">
            <w:pPr>
              <w:snapToGrid w:val="0"/>
              <w:spacing w:line="400" w:lineRule="exact"/>
              <w:rPr>
                <w:rFonts w:ascii="宋体" w:hAnsi="宋体"/>
                <w:sz w:val="24"/>
                <w:szCs w:val="24"/>
              </w:rPr>
            </w:pPr>
            <w:r w:rsidRPr="004A0241">
              <w:rPr>
                <w:rFonts w:hint="eastAsia"/>
                <w:sz w:val="24"/>
                <w:szCs w:val="24"/>
              </w:rPr>
              <w:t>Title</w:t>
            </w:r>
            <w:r w:rsidRPr="004A0241">
              <w:rPr>
                <w:rFonts w:hint="eastAsia"/>
                <w:sz w:val="24"/>
                <w:szCs w:val="24"/>
              </w:rPr>
              <w:t>：</w:t>
            </w:r>
            <w:bookmarkStart w:id="1" w:name="Title"/>
            <w:bookmarkEnd w:id="1"/>
          </w:p>
          <w:p w14:paraId="53177E42" w14:textId="77777777" w:rsidR="00B50E5A" w:rsidRPr="00680959" w:rsidRDefault="00B50E5A" w:rsidP="00343118">
            <w:pPr>
              <w:snapToGrid w:val="0"/>
              <w:spacing w:line="400" w:lineRule="exact"/>
              <w:rPr>
                <w:rFonts w:ascii="宋体"/>
                <w:sz w:val="30"/>
                <w:szCs w:val="30"/>
              </w:rPr>
            </w:pPr>
          </w:p>
        </w:tc>
      </w:tr>
      <w:tr w:rsidR="00A56640" w14:paraId="7FA48AF1" w14:textId="77777777">
        <w:trPr>
          <w:trHeight w:val="1461"/>
        </w:trPr>
        <w:tc>
          <w:tcPr>
            <w:tcW w:w="9030" w:type="dxa"/>
            <w:gridSpan w:val="3"/>
          </w:tcPr>
          <w:p w14:paraId="6D3C14D5" w14:textId="77777777" w:rsidR="00A56640" w:rsidRPr="003D7E76" w:rsidRDefault="003D7E76" w:rsidP="00343118">
            <w:pPr>
              <w:spacing w:beforeLines="50" w:before="156" w:line="400" w:lineRule="exact"/>
              <w:rPr>
                <w:sz w:val="30"/>
                <w:szCs w:val="30"/>
              </w:rPr>
            </w:pPr>
            <w:r w:rsidRPr="00181562">
              <w:rPr>
                <w:rFonts w:hint="eastAsia"/>
                <w:sz w:val="24"/>
                <w:szCs w:val="24"/>
              </w:rPr>
              <w:t>一、</w:t>
            </w:r>
            <w:r w:rsidR="00181562">
              <w:rPr>
                <w:rFonts w:hint="eastAsia"/>
                <w:sz w:val="24"/>
                <w:szCs w:val="24"/>
              </w:rPr>
              <w:t>题目来源</w:t>
            </w:r>
            <w:r w:rsidR="00181562" w:rsidRPr="004A0241">
              <w:rPr>
                <w:rFonts w:hint="eastAsia"/>
                <w:sz w:val="24"/>
                <w:szCs w:val="24"/>
              </w:rPr>
              <w:t>（在合适的项目前划</w:t>
            </w:r>
            <w:r w:rsidR="00181562" w:rsidRPr="004A0241">
              <w:rPr>
                <w:rFonts w:ascii="宋体" w:hAnsi="宋体"/>
                <w:sz w:val="24"/>
                <w:szCs w:val="24"/>
              </w:rPr>
              <w:t>√</w:t>
            </w:r>
            <w:r w:rsidR="00181562" w:rsidRPr="004A0241">
              <w:rPr>
                <w:rFonts w:hint="eastAsia"/>
                <w:sz w:val="24"/>
                <w:szCs w:val="24"/>
              </w:rPr>
              <w:t>）</w:t>
            </w:r>
          </w:p>
          <w:p w14:paraId="34F8210C" w14:textId="77777777" w:rsidR="00A56640" w:rsidRPr="00181562" w:rsidRDefault="00181562" w:rsidP="00343118">
            <w:pPr>
              <w:snapToGrid w:val="0"/>
              <w:spacing w:line="600" w:lineRule="exact"/>
              <w:ind w:firstLineChars="200" w:firstLine="480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（</w:t>
            </w:r>
            <w:bookmarkStart w:id="2" w:name="Source1"/>
            <w:bookmarkEnd w:id="2"/>
            <w:r>
              <w:rPr>
                <w:rFonts w:ascii="宋体" w:hint="eastAsia"/>
                <w:sz w:val="24"/>
                <w:szCs w:val="24"/>
              </w:rPr>
              <w:t xml:space="preserve"> ）</w:t>
            </w:r>
            <w:r w:rsidR="00A56640" w:rsidRPr="00181562">
              <w:rPr>
                <w:rFonts w:ascii="宋体" w:hint="eastAsia"/>
                <w:sz w:val="24"/>
                <w:szCs w:val="24"/>
              </w:rPr>
              <w:t>科研项目、</w:t>
            </w:r>
            <w:r>
              <w:rPr>
                <w:rFonts w:ascii="宋体" w:hint="eastAsia"/>
                <w:sz w:val="24"/>
                <w:szCs w:val="24"/>
              </w:rPr>
              <w:t>（</w:t>
            </w:r>
            <w:bookmarkStart w:id="3" w:name="Source2"/>
            <w:bookmarkEnd w:id="3"/>
            <w:r>
              <w:rPr>
                <w:rFonts w:ascii="宋体" w:hint="eastAsia"/>
                <w:sz w:val="24"/>
                <w:szCs w:val="24"/>
              </w:rPr>
              <w:t xml:space="preserve"> ）</w:t>
            </w:r>
            <w:r w:rsidR="00A56640" w:rsidRPr="00181562">
              <w:rPr>
                <w:rFonts w:ascii="宋体" w:hint="eastAsia"/>
                <w:sz w:val="24"/>
                <w:szCs w:val="24"/>
              </w:rPr>
              <w:t>工程模拟、</w:t>
            </w:r>
            <w:r>
              <w:rPr>
                <w:rFonts w:ascii="宋体" w:hint="eastAsia"/>
                <w:sz w:val="24"/>
                <w:szCs w:val="24"/>
              </w:rPr>
              <w:t>（</w:t>
            </w:r>
            <w:bookmarkStart w:id="4" w:name="Source3"/>
            <w:bookmarkEnd w:id="4"/>
            <w:r>
              <w:rPr>
                <w:rFonts w:ascii="宋体" w:hint="eastAsia"/>
                <w:sz w:val="24"/>
                <w:szCs w:val="24"/>
              </w:rPr>
              <w:t xml:space="preserve"> ）</w:t>
            </w:r>
            <w:r w:rsidR="00A56640" w:rsidRPr="00181562">
              <w:rPr>
                <w:rFonts w:ascii="宋体" w:hint="eastAsia"/>
                <w:sz w:val="24"/>
                <w:szCs w:val="24"/>
              </w:rPr>
              <w:t>实际应用、</w:t>
            </w:r>
            <w:r>
              <w:rPr>
                <w:rFonts w:ascii="宋体" w:hint="eastAsia"/>
                <w:sz w:val="24"/>
                <w:szCs w:val="24"/>
              </w:rPr>
              <w:t>（</w:t>
            </w:r>
            <w:bookmarkStart w:id="5" w:name="Source4"/>
            <w:bookmarkEnd w:id="5"/>
            <w:r w:rsidR="008845B2">
              <w:rPr>
                <w:rFonts w:ascii="宋体" w:hint="eastAsia"/>
                <w:sz w:val="24"/>
                <w:szCs w:val="24"/>
              </w:rPr>
              <w:t>√</w:t>
            </w:r>
            <w:r>
              <w:rPr>
                <w:rFonts w:ascii="宋体" w:hint="eastAsia"/>
                <w:sz w:val="24"/>
                <w:szCs w:val="24"/>
              </w:rPr>
              <w:t xml:space="preserve"> ）</w:t>
            </w:r>
            <w:r w:rsidR="00A56640" w:rsidRPr="00181562">
              <w:rPr>
                <w:rFonts w:ascii="宋体" w:hint="eastAsia"/>
                <w:sz w:val="24"/>
                <w:szCs w:val="24"/>
              </w:rPr>
              <w:t>自拟课题、</w:t>
            </w:r>
          </w:p>
          <w:p w14:paraId="2E1891F7" w14:textId="77777777" w:rsidR="00A56640" w:rsidRPr="00181562" w:rsidRDefault="00A56640" w:rsidP="00343118">
            <w:pPr>
              <w:snapToGrid w:val="0"/>
              <w:spacing w:line="600" w:lineRule="exact"/>
              <w:ind w:firstLineChars="217" w:firstLine="521"/>
              <w:rPr>
                <w:rFonts w:ascii="宋体"/>
                <w:sz w:val="24"/>
                <w:szCs w:val="24"/>
              </w:rPr>
            </w:pPr>
            <w:r w:rsidRPr="00181562">
              <w:rPr>
                <w:rFonts w:ascii="宋体" w:hint="eastAsia"/>
                <w:sz w:val="24"/>
                <w:szCs w:val="24"/>
              </w:rPr>
              <w:t>其他：</w:t>
            </w:r>
            <w:bookmarkStart w:id="6" w:name="Source5"/>
            <w:bookmarkEnd w:id="6"/>
          </w:p>
        </w:tc>
      </w:tr>
      <w:tr w:rsidR="005039BA" w14:paraId="69A65667" w14:textId="77777777">
        <w:trPr>
          <w:trHeight w:val="4440"/>
        </w:trPr>
        <w:tc>
          <w:tcPr>
            <w:tcW w:w="9030" w:type="dxa"/>
            <w:gridSpan w:val="3"/>
          </w:tcPr>
          <w:p w14:paraId="66733410" w14:textId="77777777" w:rsidR="005039BA" w:rsidRPr="00181562" w:rsidRDefault="003D7E76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 w:rsidRPr="00181562">
              <w:rPr>
                <w:rFonts w:hint="eastAsia"/>
                <w:sz w:val="24"/>
                <w:szCs w:val="24"/>
              </w:rPr>
              <w:t>二</w:t>
            </w:r>
            <w:r w:rsidR="00181562">
              <w:rPr>
                <w:rFonts w:hint="eastAsia"/>
                <w:sz w:val="24"/>
                <w:szCs w:val="24"/>
              </w:rPr>
              <w:t>、设计（论文）要求；设计参数</w:t>
            </w:r>
          </w:p>
          <w:p w14:paraId="6CA13508" w14:textId="77777777" w:rsidR="008845B2" w:rsidRDefault="008845B2" w:rsidP="00343118">
            <w:pPr>
              <w:spacing w:line="400" w:lineRule="exact"/>
              <w:rPr>
                <w:sz w:val="30"/>
                <w:szCs w:val="30"/>
              </w:rPr>
            </w:pPr>
            <w:bookmarkStart w:id="7" w:name="DesignRequest"/>
            <w:bookmarkEnd w:id="7"/>
            <w:r>
              <w:rPr>
                <w:rFonts w:hint="eastAsia"/>
                <w:sz w:val="30"/>
                <w:szCs w:val="30"/>
              </w:rPr>
              <w:t>设计要求：通过研究并深入学习</w:t>
            </w:r>
            <w:r>
              <w:rPr>
                <w:rFonts w:hint="eastAsia"/>
                <w:sz w:val="30"/>
                <w:szCs w:val="30"/>
              </w:rPr>
              <w:t>OPEENGL</w:t>
            </w:r>
            <w:r>
              <w:rPr>
                <w:rFonts w:hint="eastAsia"/>
                <w:sz w:val="30"/>
                <w:szCs w:val="30"/>
              </w:rPr>
              <w:t>重写开源的图形处理算法，并实现完整个，可变参数的基于</w:t>
            </w:r>
            <w:r>
              <w:rPr>
                <w:rFonts w:hint="eastAsia"/>
                <w:sz w:val="30"/>
                <w:szCs w:val="30"/>
              </w:rPr>
              <w:t>HTML5</w:t>
            </w:r>
            <w:r>
              <w:rPr>
                <w:rFonts w:hint="eastAsia"/>
                <w:sz w:val="30"/>
                <w:szCs w:val="30"/>
              </w:rPr>
              <w:t>的</w:t>
            </w:r>
            <w:r>
              <w:rPr>
                <w:rFonts w:hint="eastAsia"/>
                <w:sz w:val="30"/>
                <w:szCs w:val="30"/>
              </w:rPr>
              <w:t>WEBGL</w:t>
            </w:r>
            <w:r>
              <w:rPr>
                <w:rFonts w:hint="eastAsia"/>
                <w:sz w:val="30"/>
                <w:szCs w:val="30"/>
              </w:rPr>
              <w:t>粒子系统。</w:t>
            </w:r>
          </w:p>
          <w:p w14:paraId="7F7C7155" w14:textId="77777777" w:rsidR="008845B2" w:rsidRDefault="008845B2" w:rsidP="00343118">
            <w:pPr>
              <w:spacing w:line="400" w:lineRule="exact"/>
              <w:rPr>
                <w:sz w:val="30"/>
                <w:szCs w:val="30"/>
              </w:rPr>
            </w:pPr>
          </w:p>
          <w:p w14:paraId="6414CCC7" w14:textId="77777777" w:rsidR="008845B2" w:rsidRDefault="008845B2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操作系统环境：</w:t>
            </w:r>
            <w:r>
              <w:rPr>
                <w:rFonts w:hint="eastAsia"/>
                <w:sz w:val="30"/>
                <w:szCs w:val="30"/>
              </w:rPr>
              <w:t>windows 10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 xml:space="preserve"> max </w:t>
            </w:r>
            <w:proofErr w:type="spellStart"/>
            <w:r>
              <w:rPr>
                <w:rFonts w:hint="eastAsia"/>
                <w:sz w:val="30"/>
                <w:szCs w:val="30"/>
              </w:rPr>
              <w:t>osx</w:t>
            </w:r>
            <w:proofErr w:type="spellEnd"/>
          </w:p>
          <w:p w14:paraId="0D00D4B9" w14:textId="77777777" w:rsidR="008845B2" w:rsidRDefault="008845B2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开发软件：</w:t>
            </w:r>
            <w:proofErr w:type="spellStart"/>
            <w:r>
              <w:rPr>
                <w:rFonts w:hint="eastAsia"/>
                <w:sz w:val="30"/>
                <w:szCs w:val="30"/>
              </w:rPr>
              <w:t>WebStorm</w:t>
            </w:r>
            <w:proofErr w:type="spellEnd"/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Google Chrome</w:t>
            </w:r>
            <w:r>
              <w:rPr>
                <w:rFonts w:hint="eastAsia"/>
                <w:sz w:val="30"/>
                <w:szCs w:val="30"/>
              </w:rPr>
              <w:t>，</w:t>
            </w:r>
            <w:r>
              <w:rPr>
                <w:rFonts w:hint="eastAsia"/>
                <w:sz w:val="30"/>
                <w:szCs w:val="30"/>
              </w:rPr>
              <w:t>THREE.JS</w:t>
            </w:r>
          </w:p>
          <w:p w14:paraId="73ED7C4B" w14:textId="77777777" w:rsidR="008845B2" w:rsidRDefault="008845B2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运行平台：跨终端</w:t>
            </w:r>
            <w:r>
              <w:rPr>
                <w:rFonts w:hint="eastAsia"/>
                <w:sz w:val="30"/>
                <w:szCs w:val="30"/>
              </w:rPr>
              <w:t xml:space="preserve"> pc</w:t>
            </w:r>
            <w:r>
              <w:rPr>
                <w:rFonts w:hint="eastAsia"/>
                <w:sz w:val="30"/>
                <w:szCs w:val="30"/>
              </w:rPr>
              <w:t>端，</w:t>
            </w:r>
            <w:proofErr w:type="spellStart"/>
            <w:r>
              <w:rPr>
                <w:rFonts w:hint="eastAsia"/>
                <w:sz w:val="30"/>
                <w:szCs w:val="30"/>
              </w:rPr>
              <w:t>linux</w:t>
            </w:r>
            <w:proofErr w:type="spellEnd"/>
            <w:r>
              <w:rPr>
                <w:rFonts w:hint="eastAsia"/>
                <w:sz w:val="30"/>
                <w:szCs w:val="30"/>
              </w:rPr>
              <w:t>端</w:t>
            </w:r>
            <w:r>
              <w:rPr>
                <w:rFonts w:hint="eastAsia"/>
                <w:sz w:val="30"/>
                <w:szCs w:val="30"/>
              </w:rPr>
              <w:t>(</w:t>
            </w:r>
            <w:r>
              <w:rPr>
                <w:rFonts w:hint="eastAsia"/>
                <w:sz w:val="30"/>
                <w:szCs w:val="30"/>
              </w:rPr>
              <w:t>包括移动</w:t>
            </w:r>
            <w:r>
              <w:rPr>
                <w:rFonts w:hint="eastAsia"/>
                <w:sz w:val="30"/>
                <w:szCs w:val="30"/>
              </w:rPr>
              <w:t>Android</w:t>
            </w:r>
            <w:r>
              <w:rPr>
                <w:rFonts w:hint="eastAsia"/>
                <w:sz w:val="30"/>
                <w:szCs w:val="30"/>
              </w:rPr>
              <w:t>，</w:t>
            </w:r>
            <w:proofErr w:type="spellStart"/>
            <w:r>
              <w:rPr>
                <w:rFonts w:hint="eastAsia"/>
                <w:sz w:val="30"/>
                <w:szCs w:val="30"/>
              </w:rPr>
              <w:t>ios</w:t>
            </w:r>
            <w:proofErr w:type="spellEnd"/>
            <w:r>
              <w:rPr>
                <w:rFonts w:hint="eastAsia"/>
                <w:sz w:val="30"/>
                <w:szCs w:val="30"/>
              </w:rPr>
              <w:t>)</w:t>
            </w:r>
          </w:p>
          <w:p w14:paraId="78C64733" w14:textId="77777777" w:rsidR="001C5873" w:rsidRPr="005039BA" w:rsidRDefault="008845B2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使用编程语言：</w:t>
            </w:r>
            <w:proofErr w:type="spellStart"/>
            <w:r>
              <w:rPr>
                <w:rFonts w:hint="eastAsia"/>
                <w:sz w:val="30"/>
                <w:szCs w:val="30"/>
              </w:rPr>
              <w:t>javascript</w:t>
            </w:r>
            <w:proofErr w:type="spellEnd"/>
            <w:r>
              <w:rPr>
                <w:rFonts w:hint="eastAsia"/>
                <w:sz w:val="30"/>
                <w:szCs w:val="30"/>
              </w:rPr>
              <w:t xml:space="preserve"> C++</w:t>
            </w:r>
          </w:p>
        </w:tc>
      </w:tr>
      <w:tr w:rsidR="003D7E76" w14:paraId="11F75CC4" w14:textId="77777777">
        <w:trPr>
          <w:trHeight w:val="5040"/>
        </w:trPr>
        <w:tc>
          <w:tcPr>
            <w:tcW w:w="9030" w:type="dxa"/>
            <w:gridSpan w:val="3"/>
          </w:tcPr>
          <w:p w14:paraId="2D4D9665" w14:textId="77777777" w:rsidR="003D7E76" w:rsidRPr="00181562" w:rsidRDefault="003D7E76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 w:rsidRPr="00181562">
              <w:rPr>
                <w:rFonts w:hint="eastAsia"/>
                <w:sz w:val="24"/>
                <w:szCs w:val="24"/>
              </w:rPr>
              <w:t>三、个人重点工作</w:t>
            </w:r>
          </w:p>
          <w:p w14:paraId="148F6687" w14:textId="77777777" w:rsidR="008845B2" w:rsidRDefault="008845B2" w:rsidP="00343118">
            <w:pPr>
              <w:spacing w:line="400" w:lineRule="exact"/>
              <w:rPr>
                <w:sz w:val="30"/>
                <w:szCs w:val="30"/>
              </w:rPr>
            </w:pPr>
            <w:bookmarkStart w:id="8" w:name="ImportWork"/>
            <w:bookmarkEnd w:id="8"/>
            <w:r>
              <w:rPr>
                <w:rFonts w:hint="eastAsia"/>
                <w:sz w:val="30"/>
                <w:szCs w:val="30"/>
              </w:rPr>
              <w:t xml:space="preserve">1. </w:t>
            </w:r>
            <w:r>
              <w:rPr>
                <w:rFonts w:hint="eastAsia"/>
                <w:sz w:val="30"/>
                <w:szCs w:val="30"/>
              </w:rPr>
              <w:t>阅读文献，查找相关资料，研究和学习图形学相关算法。</w:t>
            </w:r>
          </w:p>
          <w:p w14:paraId="5C5D079B" w14:textId="77777777" w:rsidR="008845B2" w:rsidRDefault="008845B2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2. </w:t>
            </w:r>
            <w:r>
              <w:rPr>
                <w:rFonts w:hint="eastAsia"/>
                <w:sz w:val="30"/>
                <w:szCs w:val="30"/>
              </w:rPr>
              <w:t>分析并归纳现有的粒子系统的实现方法，并尝试优化</w:t>
            </w:r>
          </w:p>
          <w:p w14:paraId="77F9B8D8" w14:textId="77777777" w:rsidR="008845B2" w:rsidRDefault="008845B2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3. </w:t>
            </w:r>
            <w:r>
              <w:rPr>
                <w:rFonts w:hint="eastAsia"/>
                <w:sz w:val="30"/>
                <w:szCs w:val="30"/>
              </w:rPr>
              <w:t>在分析结果的基础上提出改进的方法</w:t>
            </w:r>
          </w:p>
          <w:p w14:paraId="42353A1E" w14:textId="77777777" w:rsidR="008845B2" w:rsidRDefault="008845B2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4. </w:t>
            </w:r>
            <w:r>
              <w:rPr>
                <w:rFonts w:hint="eastAsia"/>
                <w:sz w:val="30"/>
                <w:szCs w:val="30"/>
              </w:rPr>
              <w:t>重写并改善算法，并测试其功能及稳定性</w:t>
            </w:r>
          </w:p>
          <w:p w14:paraId="0F037049" w14:textId="77777777" w:rsidR="003D7E76" w:rsidRPr="003D7E76" w:rsidRDefault="008845B2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5. </w:t>
            </w:r>
            <w:r>
              <w:rPr>
                <w:rFonts w:hint="eastAsia"/>
                <w:sz w:val="30"/>
                <w:szCs w:val="30"/>
              </w:rPr>
              <w:t>总结经验和不足</w:t>
            </w:r>
          </w:p>
        </w:tc>
      </w:tr>
      <w:tr w:rsidR="007E4F25" w14:paraId="2091C638" w14:textId="77777777">
        <w:trPr>
          <w:trHeight w:hRule="exact" w:val="5611"/>
        </w:trPr>
        <w:tc>
          <w:tcPr>
            <w:tcW w:w="9030" w:type="dxa"/>
            <w:gridSpan w:val="3"/>
          </w:tcPr>
          <w:p w14:paraId="59AE802D" w14:textId="77777777" w:rsidR="007E4F25" w:rsidRDefault="003D7E76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 w:rsidRPr="00181562">
              <w:rPr>
                <w:rFonts w:hint="eastAsia"/>
                <w:sz w:val="24"/>
                <w:szCs w:val="24"/>
              </w:rPr>
              <w:lastRenderedPageBreak/>
              <w:t>四</w:t>
            </w:r>
            <w:r w:rsidR="007E4F25" w:rsidRPr="00181562">
              <w:rPr>
                <w:rFonts w:hint="eastAsia"/>
                <w:sz w:val="24"/>
                <w:szCs w:val="24"/>
              </w:rPr>
              <w:t>、各阶段时间安排、应完成的工作量</w:t>
            </w:r>
          </w:p>
          <w:p w14:paraId="1678284D" w14:textId="77777777" w:rsidR="008845B2" w:rsidRDefault="008845B2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bookmarkStart w:id="9" w:name="PeriodWork"/>
            <w:bookmarkEnd w:id="9"/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第一周到第三周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根据个人能力确定毕设题目，搜集相关资料，确定大致方向</w:t>
            </w:r>
          </w:p>
          <w:p w14:paraId="1AAEBF4F" w14:textId="77777777" w:rsidR="008845B2" w:rsidRDefault="008845B2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第四周到第六周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研究学习图形学基础知识并对粒子系统相关概念进行整理归纳</w:t>
            </w:r>
          </w:p>
          <w:p w14:paraId="3CEDE90E" w14:textId="77777777" w:rsidR="008845B2" w:rsidRDefault="008845B2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第七周到第九周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进行基本项目搭建，并进行基本的需求分析、总体设计和详细设计</w:t>
            </w:r>
          </w:p>
          <w:p w14:paraId="0E129023" w14:textId="77777777" w:rsidR="008845B2" w:rsidRDefault="008845B2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hint="eastAsia"/>
                <w:sz w:val="24"/>
                <w:szCs w:val="24"/>
              </w:rPr>
              <w:t>第十周到第十二周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大致实现粒子系统</w:t>
            </w:r>
            <w:r>
              <w:rPr>
                <w:rFonts w:hint="eastAsia"/>
                <w:sz w:val="24"/>
                <w:szCs w:val="24"/>
              </w:rPr>
              <w:t>demo</w:t>
            </w:r>
            <w:r>
              <w:rPr>
                <w:rFonts w:hint="eastAsia"/>
                <w:sz w:val="24"/>
                <w:szCs w:val="24"/>
              </w:rPr>
              <w:t>，并对相关性能算法进行评判</w:t>
            </w:r>
          </w:p>
          <w:p w14:paraId="79303E37" w14:textId="77777777" w:rsidR="008845B2" w:rsidRDefault="008845B2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</w:t>
            </w:r>
            <w:r>
              <w:rPr>
                <w:rFonts w:hint="eastAsia"/>
                <w:sz w:val="24"/>
                <w:szCs w:val="24"/>
              </w:rPr>
              <w:t>第十二周到第十四周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完成基本的的单元测试、集成测试和验收测试</w:t>
            </w:r>
          </w:p>
          <w:p w14:paraId="4ACFCA54" w14:textId="77777777" w:rsidR="00531BEF" w:rsidRPr="00181562" w:rsidRDefault="008845B2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</w:t>
            </w:r>
            <w:r>
              <w:rPr>
                <w:rFonts w:hint="eastAsia"/>
                <w:sz w:val="24"/>
                <w:szCs w:val="24"/>
              </w:rPr>
              <w:t>第十五周到第十八周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修复测试问题，优化算法，并提升系统的性能，撰写并修改论文</w:t>
            </w:r>
          </w:p>
        </w:tc>
      </w:tr>
      <w:tr w:rsidR="007E4F25" w14:paraId="0DAC144A" w14:textId="77777777">
        <w:trPr>
          <w:trHeight w:hRule="exact" w:val="5923"/>
        </w:trPr>
        <w:tc>
          <w:tcPr>
            <w:tcW w:w="9030" w:type="dxa"/>
            <w:gridSpan w:val="3"/>
          </w:tcPr>
          <w:p w14:paraId="136E13AF" w14:textId="77777777" w:rsidR="007E4F25" w:rsidRPr="00181562" w:rsidRDefault="003D7E76" w:rsidP="00343118">
            <w:pPr>
              <w:spacing w:beforeLines="50" w:before="156" w:line="400" w:lineRule="exact"/>
              <w:rPr>
                <w:sz w:val="24"/>
                <w:szCs w:val="24"/>
              </w:rPr>
            </w:pPr>
            <w:r w:rsidRPr="00181562">
              <w:rPr>
                <w:rFonts w:hint="eastAsia"/>
                <w:sz w:val="24"/>
                <w:szCs w:val="24"/>
              </w:rPr>
              <w:t>五</w:t>
            </w:r>
            <w:r w:rsidR="007E4F25" w:rsidRPr="00181562">
              <w:rPr>
                <w:rFonts w:hint="eastAsia"/>
                <w:sz w:val="24"/>
                <w:szCs w:val="24"/>
              </w:rPr>
              <w:t>、应阅读的资料及主要参考文献目录</w:t>
            </w:r>
          </w:p>
          <w:p w14:paraId="00F5E30A" w14:textId="77777777" w:rsidR="008845B2" w:rsidRDefault="008845B2" w:rsidP="00343118">
            <w:pPr>
              <w:spacing w:line="400" w:lineRule="exact"/>
              <w:rPr>
                <w:sz w:val="30"/>
                <w:szCs w:val="30"/>
              </w:rPr>
            </w:pPr>
            <w:bookmarkStart w:id="10" w:name="Reference"/>
            <w:bookmarkEnd w:id="10"/>
            <w:r>
              <w:rPr>
                <w:rFonts w:hint="eastAsia"/>
                <w:sz w:val="30"/>
                <w:szCs w:val="30"/>
              </w:rPr>
              <w:t>[1]</w:t>
            </w:r>
            <w:r>
              <w:rPr>
                <w:rFonts w:hint="eastAsia"/>
                <w:sz w:val="30"/>
                <w:szCs w:val="30"/>
              </w:rPr>
              <w:t>华泽玺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王迎春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孙建顺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基于粒子系统的爆炸效果仿真研究</w:t>
            </w:r>
            <w:r>
              <w:rPr>
                <w:rFonts w:hint="eastAsia"/>
                <w:sz w:val="30"/>
                <w:szCs w:val="30"/>
              </w:rPr>
              <w:t>[J];</w:t>
            </w:r>
            <w:r>
              <w:rPr>
                <w:rFonts w:hint="eastAsia"/>
                <w:sz w:val="30"/>
                <w:szCs w:val="30"/>
              </w:rPr>
              <w:t>计算机科学</w:t>
            </w:r>
            <w:r>
              <w:rPr>
                <w:rFonts w:hint="eastAsia"/>
                <w:sz w:val="30"/>
                <w:szCs w:val="30"/>
              </w:rPr>
              <w:t>;2012</w:t>
            </w:r>
            <w:r>
              <w:rPr>
                <w:rFonts w:hint="eastAsia"/>
                <w:sz w:val="30"/>
                <w:szCs w:val="30"/>
              </w:rPr>
              <w:t>年</w:t>
            </w:r>
            <w:r>
              <w:rPr>
                <w:rFonts w:hint="eastAsia"/>
                <w:sz w:val="30"/>
                <w:szCs w:val="30"/>
              </w:rPr>
              <w:t>04</w:t>
            </w:r>
            <w:r>
              <w:rPr>
                <w:rFonts w:hint="eastAsia"/>
                <w:sz w:val="30"/>
                <w:szCs w:val="30"/>
              </w:rPr>
              <w:t>期</w:t>
            </w:r>
          </w:p>
          <w:p w14:paraId="7413AE87" w14:textId="77777777" w:rsidR="008845B2" w:rsidRDefault="008845B2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[2]</w:t>
            </w:r>
            <w:r>
              <w:rPr>
                <w:rFonts w:hint="eastAsia"/>
                <w:sz w:val="30"/>
                <w:szCs w:val="30"/>
              </w:rPr>
              <w:t>邹运兰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管幼幼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基于粒子系统的水波模拟</w:t>
            </w:r>
            <w:r>
              <w:rPr>
                <w:rFonts w:hint="eastAsia"/>
                <w:sz w:val="30"/>
                <w:szCs w:val="30"/>
              </w:rPr>
              <w:t>[J];</w:t>
            </w:r>
            <w:r>
              <w:rPr>
                <w:rFonts w:hint="eastAsia"/>
                <w:sz w:val="30"/>
                <w:szCs w:val="30"/>
              </w:rPr>
              <w:t>计算机应用与软件</w:t>
            </w:r>
            <w:r>
              <w:rPr>
                <w:rFonts w:hint="eastAsia"/>
                <w:sz w:val="30"/>
                <w:szCs w:val="30"/>
              </w:rPr>
              <w:t>;2011</w:t>
            </w:r>
            <w:r>
              <w:rPr>
                <w:rFonts w:hint="eastAsia"/>
                <w:sz w:val="30"/>
                <w:szCs w:val="30"/>
              </w:rPr>
              <w:t>年</w:t>
            </w:r>
            <w:r>
              <w:rPr>
                <w:rFonts w:hint="eastAsia"/>
                <w:sz w:val="30"/>
                <w:szCs w:val="30"/>
              </w:rPr>
              <w:t>03</w:t>
            </w:r>
            <w:r>
              <w:rPr>
                <w:rFonts w:hint="eastAsia"/>
                <w:sz w:val="30"/>
                <w:szCs w:val="30"/>
              </w:rPr>
              <w:t>期</w:t>
            </w:r>
          </w:p>
          <w:p w14:paraId="321B5E37" w14:textId="77777777" w:rsidR="008845B2" w:rsidRDefault="008845B2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[3]</w:t>
            </w:r>
            <w:r>
              <w:rPr>
                <w:rFonts w:hint="eastAsia"/>
                <w:sz w:val="30"/>
                <w:szCs w:val="30"/>
              </w:rPr>
              <w:t>陈建刚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徐守祥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黄国伟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基于粒子系统的爆炸烟雾模拟</w:t>
            </w:r>
            <w:r>
              <w:rPr>
                <w:rFonts w:hint="eastAsia"/>
                <w:sz w:val="30"/>
                <w:szCs w:val="30"/>
              </w:rPr>
              <w:t>[J];</w:t>
            </w:r>
            <w:r>
              <w:rPr>
                <w:rFonts w:hint="eastAsia"/>
                <w:sz w:val="30"/>
                <w:szCs w:val="30"/>
              </w:rPr>
              <w:t>计算机与现代化</w:t>
            </w:r>
            <w:r>
              <w:rPr>
                <w:rFonts w:hint="eastAsia"/>
                <w:sz w:val="30"/>
                <w:szCs w:val="30"/>
              </w:rPr>
              <w:t>;2013</w:t>
            </w:r>
            <w:r>
              <w:rPr>
                <w:rFonts w:hint="eastAsia"/>
                <w:sz w:val="30"/>
                <w:szCs w:val="30"/>
              </w:rPr>
              <w:t>年</w:t>
            </w:r>
            <w:r>
              <w:rPr>
                <w:rFonts w:hint="eastAsia"/>
                <w:sz w:val="30"/>
                <w:szCs w:val="30"/>
              </w:rPr>
              <w:t>07</w:t>
            </w:r>
            <w:r>
              <w:rPr>
                <w:rFonts w:hint="eastAsia"/>
                <w:sz w:val="30"/>
                <w:szCs w:val="30"/>
              </w:rPr>
              <w:t>期</w:t>
            </w:r>
          </w:p>
          <w:p w14:paraId="5EFA3C05" w14:textId="77777777" w:rsidR="008845B2" w:rsidRDefault="008845B2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[4]</w:t>
            </w:r>
            <w:r>
              <w:rPr>
                <w:rFonts w:hint="eastAsia"/>
                <w:sz w:val="30"/>
                <w:szCs w:val="30"/>
              </w:rPr>
              <w:t>刘斌</w:t>
            </w:r>
            <w:r>
              <w:rPr>
                <w:rFonts w:hint="eastAsia"/>
                <w:sz w:val="30"/>
                <w:szCs w:val="30"/>
              </w:rPr>
              <w:t>;HTML5-</w:t>
            </w:r>
            <w:r>
              <w:rPr>
                <w:rFonts w:hint="eastAsia"/>
                <w:sz w:val="30"/>
                <w:szCs w:val="30"/>
              </w:rPr>
              <w:t>未来网络应用的核心技术研究</w:t>
            </w:r>
            <w:r>
              <w:rPr>
                <w:rFonts w:hint="eastAsia"/>
                <w:sz w:val="30"/>
                <w:szCs w:val="30"/>
              </w:rPr>
              <w:t>[J];</w:t>
            </w:r>
            <w:r>
              <w:rPr>
                <w:rFonts w:hint="eastAsia"/>
                <w:sz w:val="30"/>
                <w:szCs w:val="30"/>
              </w:rPr>
              <w:t>自动化与仪器仪表</w:t>
            </w:r>
            <w:r>
              <w:rPr>
                <w:rFonts w:hint="eastAsia"/>
                <w:sz w:val="30"/>
                <w:szCs w:val="30"/>
              </w:rPr>
              <w:t>;2010</w:t>
            </w:r>
            <w:r>
              <w:rPr>
                <w:rFonts w:hint="eastAsia"/>
                <w:sz w:val="30"/>
                <w:szCs w:val="30"/>
              </w:rPr>
              <w:t>年</w:t>
            </w:r>
            <w:r>
              <w:rPr>
                <w:rFonts w:hint="eastAsia"/>
                <w:sz w:val="30"/>
                <w:szCs w:val="30"/>
              </w:rPr>
              <w:t>04</w:t>
            </w:r>
            <w:r>
              <w:rPr>
                <w:rFonts w:hint="eastAsia"/>
                <w:sz w:val="30"/>
                <w:szCs w:val="30"/>
              </w:rPr>
              <w:t>期</w:t>
            </w:r>
          </w:p>
          <w:p w14:paraId="40DD7611" w14:textId="77777777" w:rsidR="008845B2" w:rsidRDefault="008845B2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[5]</w:t>
            </w:r>
            <w:r>
              <w:rPr>
                <w:rFonts w:hint="eastAsia"/>
                <w:sz w:val="30"/>
                <w:szCs w:val="30"/>
              </w:rPr>
              <w:t>吴银霞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基于</w:t>
            </w:r>
            <w:r>
              <w:rPr>
                <w:rFonts w:hint="eastAsia"/>
                <w:sz w:val="30"/>
                <w:szCs w:val="30"/>
              </w:rPr>
              <w:t>OpenGL</w:t>
            </w:r>
            <w:r>
              <w:rPr>
                <w:rFonts w:hint="eastAsia"/>
                <w:sz w:val="30"/>
                <w:szCs w:val="30"/>
              </w:rPr>
              <w:t>的</w:t>
            </w:r>
            <w:r>
              <w:rPr>
                <w:rFonts w:hint="eastAsia"/>
                <w:sz w:val="30"/>
                <w:szCs w:val="30"/>
              </w:rPr>
              <w:t>3D</w:t>
            </w:r>
            <w:r>
              <w:rPr>
                <w:rFonts w:hint="eastAsia"/>
                <w:sz w:val="30"/>
                <w:szCs w:val="30"/>
              </w:rPr>
              <w:t>粒子特效系统设计与实现</w:t>
            </w:r>
            <w:r>
              <w:rPr>
                <w:rFonts w:hint="eastAsia"/>
                <w:sz w:val="30"/>
                <w:szCs w:val="30"/>
              </w:rPr>
              <w:t>[J];</w:t>
            </w:r>
            <w:r>
              <w:rPr>
                <w:rFonts w:hint="eastAsia"/>
                <w:sz w:val="30"/>
                <w:szCs w:val="30"/>
              </w:rPr>
              <w:t>计算机科学</w:t>
            </w:r>
            <w:r>
              <w:rPr>
                <w:rFonts w:hint="eastAsia"/>
                <w:sz w:val="30"/>
                <w:szCs w:val="30"/>
              </w:rPr>
              <w:t>;2009</w:t>
            </w:r>
            <w:r>
              <w:rPr>
                <w:rFonts w:hint="eastAsia"/>
                <w:sz w:val="30"/>
                <w:szCs w:val="30"/>
              </w:rPr>
              <w:t>年</w:t>
            </w:r>
          </w:p>
          <w:p w14:paraId="0B073362" w14:textId="77777777" w:rsidR="008845B2" w:rsidRDefault="008845B2" w:rsidP="00343118">
            <w:pPr>
              <w:spacing w:line="400" w:lineRule="exact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[6]</w:t>
            </w:r>
            <w:r>
              <w:rPr>
                <w:rFonts w:hint="eastAsia"/>
                <w:sz w:val="30"/>
                <w:szCs w:val="30"/>
              </w:rPr>
              <w:t>朱祖乐</w:t>
            </w:r>
            <w:r>
              <w:rPr>
                <w:rFonts w:hint="eastAsia"/>
                <w:sz w:val="30"/>
                <w:szCs w:val="30"/>
              </w:rPr>
              <w:t>;</w:t>
            </w:r>
            <w:r>
              <w:rPr>
                <w:rFonts w:hint="eastAsia"/>
                <w:sz w:val="30"/>
                <w:szCs w:val="30"/>
              </w:rPr>
              <w:t>基于</w:t>
            </w:r>
            <w:proofErr w:type="spellStart"/>
            <w:r>
              <w:rPr>
                <w:rFonts w:hint="eastAsia"/>
                <w:sz w:val="30"/>
                <w:szCs w:val="30"/>
              </w:rPr>
              <w:t>WebGL</w:t>
            </w:r>
            <w:proofErr w:type="spellEnd"/>
            <w:r>
              <w:rPr>
                <w:rFonts w:hint="eastAsia"/>
                <w:sz w:val="30"/>
                <w:szCs w:val="30"/>
              </w:rPr>
              <w:t>的郑州市区积水路段暴雨洪水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三维场景模拟</w:t>
            </w:r>
            <w:r>
              <w:rPr>
                <w:rFonts w:hint="eastAsia"/>
                <w:sz w:val="30"/>
                <w:szCs w:val="30"/>
              </w:rPr>
              <w:t>[J];</w:t>
            </w:r>
            <w:r>
              <w:rPr>
                <w:rFonts w:hint="eastAsia"/>
                <w:sz w:val="30"/>
                <w:szCs w:val="30"/>
              </w:rPr>
              <w:t>计算机科学</w:t>
            </w:r>
            <w:r>
              <w:rPr>
                <w:rFonts w:hint="eastAsia"/>
                <w:sz w:val="30"/>
                <w:szCs w:val="30"/>
              </w:rPr>
              <w:t>;2016</w:t>
            </w:r>
            <w:r>
              <w:rPr>
                <w:rFonts w:hint="eastAsia"/>
                <w:sz w:val="30"/>
                <w:szCs w:val="30"/>
              </w:rPr>
              <w:t>年</w:t>
            </w:r>
          </w:p>
          <w:p w14:paraId="2E4AFBD6" w14:textId="77777777" w:rsidR="002C64F6" w:rsidRPr="002C64F6" w:rsidRDefault="002C64F6" w:rsidP="00343118">
            <w:pPr>
              <w:spacing w:line="400" w:lineRule="exact"/>
              <w:rPr>
                <w:sz w:val="30"/>
                <w:szCs w:val="30"/>
              </w:rPr>
            </w:pPr>
          </w:p>
        </w:tc>
      </w:tr>
      <w:tr w:rsidR="006526FE" w14:paraId="2DE2EEF4" w14:textId="77777777">
        <w:trPr>
          <w:trHeight w:hRule="exact" w:val="2333"/>
        </w:trPr>
        <w:tc>
          <w:tcPr>
            <w:tcW w:w="2835" w:type="dxa"/>
          </w:tcPr>
          <w:p w14:paraId="1D9322AB" w14:textId="77777777" w:rsidR="006526FE" w:rsidRDefault="006526FE" w:rsidP="006526FE">
            <w:pPr>
              <w:spacing w:beforeLines="100" w:before="312"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指导教师（签字）</w:t>
            </w:r>
          </w:p>
          <w:p w14:paraId="30A5AE0C" w14:textId="77777777" w:rsidR="006526FE" w:rsidRPr="00AF7B26" w:rsidRDefault="006526FE" w:rsidP="006526FE">
            <w:pPr>
              <w:spacing w:beforeLines="100" w:before="312" w:line="360" w:lineRule="auto"/>
              <w:rPr>
                <w:sz w:val="24"/>
                <w:szCs w:val="24"/>
                <w:u w:val="single"/>
              </w:rPr>
            </w:pPr>
            <w:r w:rsidRPr="00AF7B26">
              <w:rPr>
                <w:rFonts w:hint="eastAsia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="002470FE">
              <w:rPr>
                <w:rFonts w:hint="eastAsia"/>
                <w:sz w:val="24"/>
                <w:szCs w:val="24"/>
                <w:u w:val="single"/>
              </w:rPr>
              <w:t xml:space="preserve">     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</w:p>
          <w:p w14:paraId="5F12D77A" w14:textId="77777777" w:rsidR="006526FE" w:rsidRPr="00DD3716" w:rsidRDefault="008845B2" w:rsidP="00743DCF">
            <w:pPr>
              <w:spacing w:beforeLines="100" w:before="312" w:line="360" w:lineRule="auto"/>
              <w:ind w:firstLineChars="300" w:firstLine="720"/>
              <w:rPr>
                <w:sz w:val="24"/>
                <w:szCs w:val="24"/>
              </w:rPr>
            </w:pPr>
            <w:bookmarkStart w:id="11" w:name="TeacherSignYear"/>
            <w:bookmarkEnd w:id="11"/>
            <w:r>
              <w:rPr>
                <w:sz w:val="24"/>
                <w:szCs w:val="24"/>
              </w:rPr>
              <w:t xml:space="preserve">    </w:t>
            </w:r>
            <w:r w:rsidR="006526FE" w:rsidRPr="00DD3716">
              <w:rPr>
                <w:rFonts w:hint="eastAsia"/>
                <w:sz w:val="24"/>
                <w:szCs w:val="24"/>
              </w:rPr>
              <w:t>年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月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3150" w:type="dxa"/>
          </w:tcPr>
          <w:p w14:paraId="70E14A58" w14:textId="77777777" w:rsidR="006526FE" w:rsidRDefault="006526FE" w:rsidP="006526FE">
            <w:pPr>
              <w:spacing w:beforeLines="100" w:before="312" w:line="360" w:lineRule="auto"/>
              <w:rPr>
                <w:sz w:val="24"/>
                <w:szCs w:val="24"/>
              </w:rPr>
            </w:pPr>
            <w:r w:rsidRPr="001D6D26">
              <w:rPr>
                <w:rFonts w:hint="eastAsia"/>
                <w:sz w:val="24"/>
                <w:szCs w:val="24"/>
              </w:rPr>
              <w:t>学院院长（系主任）（签字）</w:t>
            </w:r>
          </w:p>
          <w:p w14:paraId="0DEE08CF" w14:textId="77777777" w:rsidR="006526FE" w:rsidRPr="00AF7B26" w:rsidRDefault="006526FE" w:rsidP="006526FE">
            <w:pPr>
              <w:spacing w:beforeLines="100" w:before="312" w:line="360" w:lineRule="auto"/>
              <w:rPr>
                <w:sz w:val="24"/>
                <w:szCs w:val="24"/>
                <w:u w:val="single"/>
              </w:rPr>
            </w:pPr>
            <w:r w:rsidRPr="00AF7B26">
              <w:rPr>
                <w:rFonts w:hint="eastAsia"/>
                <w:sz w:val="24"/>
                <w:szCs w:val="24"/>
                <w:u w:val="single"/>
              </w:rPr>
              <w:t xml:space="preserve">         </w:t>
            </w:r>
            <w:r w:rsidR="002470FE">
              <w:rPr>
                <w:rFonts w:hint="eastAsia"/>
                <w:sz w:val="24"/>
                <w:szCs w:val="24"/>
                <w:u w:val="single"/>
              </w:rPr>
              <w:t xml:space="preserve">        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</w:p>
          <w:p w14:paraId="7FD4A3F8" w14:textId="77777777" w:rsidR="006526FE" w:rsidRPr="00901284" w:rsidRDefault="008845B2" w:rsidP="00743DCF">
            <w:pPr>
              <w:spacing w:beforeLines="100" w:before="312" w:line="360" w:lineRule="auto"/>
              <w:ind w:firstLineChars="400" w:firstLine="960"/>
              <w:rPr>
                <w:sz w:val="30"/>
                <w:szCs w:val="30"/>
              </w:rPr>
            </w:pPr>
            <w:bookmarkStart w:id="12" w:name="ZhuRenSignYear"/>
            <w:bookmarkEnd w:id="12"/>
            <w:r>
              <w:rPr>
                <w:sz w:val="24"/>
                <w:szCs w:val="24"/>
              </w:rPr>
              <w:t xml:space="preserve">    </w:t>
            </w:r>
            <w:r w:rsidR="006526FE" w:rsidRPr="00DD3716">
              <w:rPr>
                <w:rFonts w:hint="eastAsia"/>
                <w:sz w:val="24"/>
                <w:szCs w:val="24"/>
              </w:rPr>
              <w:t>年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月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3045" w:type="dxa"/>
          </w:tcPr>
          <w:p w14:paraId="1BA358D5" w14:textId="77777777" w:rsidR="006526FE" w:rsidRDefault="006526FE" w:rsidP="006526FE">
            <w:pPr>
              <w:spacing w:beforeLines="100" w:before="312" w:line="360" w:lineRule="auto"/>
              <w:rPr>
                <w:sz w:val="24"/>
                <w:szCs w:val="24"/>
              </w:rPr>
            </w:pPr>
            <w:r w:rsidRPr="00DD3716">
              <w:rPr>
                <w:rFonts w:hint="eastAsia"/>
                <w:sz w:val="24"/>
                <w:szCs w:val="24"/>
              </w:rPr>
              <w:t>教学</w:t>
            </w:r>
            <w:r>
              <w:rPr>
                <w:rFonts w:hint="eastAsia"/>
                <w:sz w:val="24"/>
                <w:szCs w:val="24"/>
              </w:rPr>
              <w:t>部</w:t>
            </w:r>
            <w:r w:rsidRPr="00DD3716">
              <w:rPr>
                <w:rFonts w:hint="eastAsia"/>
                <w:sz w:val="24"/>
                <w:szCs w:val="24"/>
              </w:rPr>
              <w:t>长（</w:t>
            </w:r>
            <w:r>
              <w:rPr>
                <w:rFonts w:hint="eastAsia"/>
                <w:sz w:val="24"/>
                <w:szCs w:val="24"/>
              </w:rPr>
              <w:t>院长</w:t>
            </w:r>
            <w:r w:rsidRPr="00DD3716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>（签字）</w:t>
            </w:r>
          </w:p>
          <w:p w14:paraId="6493A10B" w14:textId="77777777" w:rsidR="006526FE" w:rsidRPr="00AF7B26" w:rsidRDefault="006526FE" w:rsidP="006526FE">
            <w:pPr>
              <w:spacing w:beforeLines="100" w:before="312" w:line="360" w:lineRule="auto"/>
              <w:rPr>
                <w:sz w:val="24"/>
                <w:szCs w:val="24"/>
                <w:u w:val="single"/>
              </w:rPr>
            </w:pPr>
            <w:r w:rsidRPr="00AF7B26">
              <w:rPr>
                <w:rFonts w:hint="eastAsia"/>
                <w:sz w:val="24"/>
                <w:szCs w:val="24"/>
                <w:u w:val="single"/>
              </w:rPr>
              <w:t xml:space="preserve">        </w:t>
            </w:r>
            <w:r w:rsidR="002470FE">
              <w:rPr>
                <w:rFonts w:hint="eastAsia"/>
                <w:sz w:val="24"/>
                <w:szCs w:val="24"/>
                <w:u w:val="single"/>
              </w:rPr>
              <w:t xml:space="preserve">           </w:t>
            </w:r>
            <w:r w:rsidRPr="00AF7B26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</w:p>
          <w:p w14:paraId="0E960FA5" w14:textId="77777777" w:rsidR="006526FE" w:rsidRPr="00901284" w:rsidRDefault="008845B2" w:rsidP="00743DCF">
            <w:pPr>
              <w:spacing w:beforeLines="100" w:before="312" w:line="360" w:lineRule="auto"/>
              <w:ind w:firstLineChars="400" w:firstLine="960"/>
              <w:rPr>
                <w:sz w:val="30"/>
                <w:szCs w:val="30"/>
              </w:rPr>
            </w:pPr>
            <w:bookmarkStart w:id="13" w:name="YuanSignYear"/>
            <w:bookmarkEnd w:id="13"/>
            <w:r>
              <w:rPr>
                <w:sz w:val="24"/>
                <w:szCs w:val="24"/>
              </w:rPr>
              <w:t xml:space="preserve">    </w:t>
            </w:r>
            <w:r w:rsidR="006526FE" w:rsidRPr="00DD3716">
              <w:rPr>
                <w:rFonts w:hint="eastAsia"/>
                <w:sz w:val="24"/>
                <w:szCs w:val="24"/>
              </w:rPr>
              <w:t>年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月</w:t>
            </w:r>
            <w:r w:rsidR="006526FE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="006526FE" w:rsidRPr="00DD3716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75F5E173" w14:textId="77777777" w:rsidR="00E37024" w:rsidRDefault="007E4F25" w:rsidP="00343118">
      <w:pPr>
        <w:spacing w:before="100" w:beforeAutospacing="1"/>
        <w:jc w:val="center"/>
      </w:pPr>
      <w:r>
        <w:rPr>
          <w:sz w:val="32"/>
        </w:rPr>
        <w:br w:type="page"/>
      </w:r>
      <w:r w:rsidR="00E37024" w:rsidRPr="0016624E">
        <w:rPr>
          <w:rFonts w:hint="eastAsia"/>
          <w:b/>
          <w:sz w:val="32"/>
          <w:szCs w:val="32"/>
        </w:rPr>
        <w:lastRenderedPageBreak/>
        <w:t>毕业</w:t>
      </w:r>
      <w:r w:rsidR="00E37024">
        <w:rPr>
          <w:rFonts w:hint="eastAsia"/>
          <w:b/>
          <w:sz w:val="32"/>
          <w:szCs w:val="32"/>
        </w:rPr>
        <w:t>设计（论文）过程检查</w:t>
      </w:r>
      <w:r w:rsidR="00E37024" w:rsidRPr="0016624E">
        <w:rPr>
          <w:rFonts w:hint="eastAsia"/>
          <w:b/>
          <w:sz w:val="32"/>
          <w:szCs w:val="32"/>
        </w:rPr>
        <w:t>情况记录</w:t>
      </w:r>
      <w:r w:rsidR="00E37024" w:rsidRPr="0004003D">
        <w:rPr>
          <w:rFonts w:hint="eastAsia"/>
          <w:sz w:val="24"/>
          <w:szCs w:val="24"/>
        </w:rPr>
        <w:t>（</w:t>
      </w:r>
      <w:r w:rsidR="00E37024">
        <w:rPr>
          <w:rFonts w:hint="eastAsia"/>
          <w:sz w:val="24"/>
          <w:szCs w:val="24"/>
        </w:rPr>
        <w:t>记录</w:t>
      </w:r>
      <w:r w:rsidR="00E37024" w:rsidRPr="0004003D">
        <w:rPr>
          <w:rFonts w:hint="eastAsia"/>
          <w:sz w:val="24"/>
          <w:szCs w:val="24"/>
        </w:rPr>
        <w:t>内容</w:t>
      </w:r>
      <w:r w:rsidR="00E37024">
        <w:rPr>
          <w:rFonts w:hint="eastAsia"/>
          <w:sz w:val="24"/>
          <w:szCs w:val="24"/>
        </w:rPr>
        <w:t>需手写</w:t>
      </w:r>
      <w:r w:rsidR="00E37024" w:rsidRPr="0004003D">
        <w:rPr>
          <w:rFonts w:hint="eastAsia"/>
          <w:sz w:val="24"/>
          <w:szCs w:val="24"/>
        </w:rPr>
        <w:t>）</w:t>
      </w:r>
    </w:p>
    <w:tbl>
      <w:tblPr>
        <w:tblW w:w="91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254"/>
      </w:tblGrid>
      <w:tr w:rsidR="00E37024" w14:paraId="41FA84DA" w14:textId="77777777">
        <w:trPr>
          <w:cantSplit/>
          <w:trHeight w:val="4396"/>
          <w:jc w:val="center"/>
        </w:trPr>
        <w:tc>
          <w:tcPr>
            <w:tcW w:w="855" w:type="dxa"/>
            <w:vAlign w:val="center"/>
          </w:tcPr>
          <w:p w14:paraId="74D6FEAC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76F4FD19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</w:t>
            </w:r>
          </w:p>
          <w:p w14:paraId="2F9EA896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14:paraId="74B649BF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14:paraId="10381AA0" w14:textId="77777777" w:rsidR="008845B2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学习熟悉图形学基本概念，并对所用的相关技术进行大致上的分析及调查。</w:t>
            </w:r>
          </w:p>
          <w:p w14:paraId="536237E0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</w:p>
          <w:p w14:paraId="7A067EB6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14:paraId="6638135C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该生对相关背景知识、技术进行了学习，调研和分析。</w:t>
            </w:r>
          </w:p>
          <w:p w14:paraId="104BAB62" w14:textId="60BBF14A" w:rsidR="00E37024" w:rsidRPr="001766E8" w:rsidRDefault="00E37024" w:rsidP="00343118">
            <w:pPr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 指导教师(签字</w:t>
            </w:r>
            <w:r w:rsidR="006526FE">
              <w:rPr>
                <w:rFonts w:ascii="宋体" w:hint="eastAsia"/>
                <w:sz w:val="24"/>
                <w:szCs w:val="24"/>
              </w:rPr>
              <w:t>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12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5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  <w:tr w:rsidR="00E37024" w14:paraId="3A53604F" w14:textId="77777777">
        <w:trPr>
          <w:cantSplit/>
          <w:trHeight w:val="4510"/>
          <w:jc w:val="center"/>
        </w:trPr>
        <w:tc>
          <w:tcPr>
            <w:tcW w:w="855" w:type="dxa"/>
            <w:vAlign w:val="center"/>
          </w:tcPr>
          <w:p w14:paraId="42C76627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76A6C087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2</w:t>
            </w:r>
          </w:p>
          <w:p w14:paraId="7634FD7D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14:paraId="69EDADC0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本周工作进展情况（学生填写）：</w:t>
            </w:r>
          </w:p>
          <w:p w14:paraId="5E2F9D01" w14:textId="77777777" w:rsidR="00E37024" w:rsidRPr="001766E8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查阅相关粒子系统的概念，并对现有的基于C++的粒子系统进行收集整理，归纳现有的粒子系统的实现方法及算法时间复杂度，并对其中的几种进行分析和研究</w:t>
            </w:r>
          </w:p>
          <w:p w14:paraId="63A70BAC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指导教师检查意见：</w:t>
            </w:r>
          </w:p>
          <w:p w14:paraId="1A77BD4C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对粒子系统进行了学习和调研。</w:t>
            </w:r>
          </w:p>
          <w:p w14:paraId="7EA5D117" w14:textId="60BAA5A6" w:rsidR="00E37024" w:rsidRPr="001766E8" w:rsidRDefault="00E37024" w:rsidP="00343118">
            <w:pPr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86084A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12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19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  <w:tr w:rsidR="00E37024" w14:paraId="45E8C834" w14:textId="77777777">
        <w:trPr>
          <w:cantSplit/>
          <w:trHeight w:val="4226"/>
          <w:jc w:val="center"/>
        </w:trPr>
        <w:tc>
          <w:tcPr>
            <w:tcW w:w="855" w:type="dxa"/>
            <w:vAlign w:val="center"/>
          </w:tcPr>
          <w:p w14:paraId="2BA28167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144B29EE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3</w:t>
            </w:r>
          </w:p>
          <w:p w14:paraId="22945D50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14:paraId="30CC9556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14:paraId="3389E4D3" w14:textId="77777777" w:rsidR="00E37024" w:rsidRPr="001766E8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深入研究粒子系统算法，并择一进行研究相关C++的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opengl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进行分析，了解相关代码的编写，以此获取迁移到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webgl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上的编程经验。</w:t>
            </w:r>
          </w:p>
          <w:p w14:paraId="4C1C51A9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指导教师检查意见：</w:t>
            </w:r>
          </w:p>
          <w:p w14:paraId="7575A685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对粒子系统算法相关C++的OpenGL进行了学习。</w:t>
            </w:r>
          </w:p>
          <w:p w14:paraId="3D822C42" w14:textId="6CADE5DE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86084A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1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2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</w:tbl>
    <w:p w14:paraId="0E553FC5" w14:textId="77777777" w:rsidR="00E37024" w:rsidRPr="007C6E25" w:rsidRDefault="00E37024" w:rsidP="00343118">
      <w:pPr>
        <w:spacing w:before="100" w:beforeAutospacing="1"/>
        <w:jc w:val="center"/>
      </w:pPr>
      <w: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254"/>
      </w:tblGrid>
      <w:tr w:rsidR="00E37024" w14:paraId="49C0699D" w14:textId="77777777">
        <w:trPr>
          <w:cantSplit/>
          <w:trHeight w:val="4351"/>
          <w:jc w:val="center"/>
        </w:trPr>
        <w:tc>
          <w:tcPr>
            <w:tcW w:w="855" w:type="dxa"/>
            <w:vAlign w:val="center"/>
          </w:tcPr>
          <w:p w14:paraId="777C29FA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71634B9C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4</w:t>
            </w:r>
          </w:p>
          <w:p w14:paraId="0958A02D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14:paraId="2805A59B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14:paraId="7BAEFB2E" w14:textId="77777777" w:rsidR="00E37024" w:rsidRPr="001766E8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初步研究WEB端相关技术，并对所依赖的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webgl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进行分析和研究，并从基本的几何图形，纹理等学起，并做到基本的图形学建模。</w:t>
            </w:r>
          </w:p>
          <w:p w14:paraId="02E705AE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指导教师检查意见：</w:t>
            </w:r>
          </w:p>
          <w:p w14:paraId="73D1A253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开始学习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WebGL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相关技术。</w:t>
            </w:r>
          </w:p>
          <w:p w14:paraId="4C4D3A3F" w14:textId="0889DF3F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6526FE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1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12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  <w:tr w:rsidR="00E37024" w14:paraId="6C5A2D6B" w14:textId="77777777">
        <w:trPr>
          <w:cantSplit/>
          <w:trHeight w:val="4351"/>
          <w:jc w:val="center"/>
        </w:trPr>
        <w:tc>
          <w:tcPr>
            <w:tcW w:w="855" w:type="dxa"/>
            <w:vAlign w:val="center"/>
          </w:tcPr>
          <w:p w14:paraId="75A086FF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2A67D21C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5</w:t>
            </w:r>
          </w:p>
          <w:p w14:paraId="6BF43E2E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14:paraId="14026BE4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14:paraId="3BF1C300" w14:textId="77777777" w:rsidR="00E37024" w:rsidRPr="001766E8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搭建毕设项目的基本的框架，因为基于web端，所以采用以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nodejs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为基础架构模型。为快速建模做出高效并简洁时尚的界面，所以选择基于较为成熟的框架React，并实现基本的展示页面的搭建。</w:t>
            </w:r>
          </w:p>
          <w:p w14:paraId="44D2A12E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14:paraId="5F7E34CE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开始搭建毕业设计项目的框架。</w:t>
            </w:r>
          </w:p>
          <w:p w14:paraId="07BCAD8A" w14:textId="13CA9433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86084A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2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27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  <w:tr w:rsidR="00E37024" w14:paraId="65157F3D" w14:textId="77777777">
        <w:trPr>
          <w:cantSplit/>
          <w:trHeight w:val="4410"/>
          <w:jc w:val="center"/>
        </w:trPr>
        <w:tc>
          <w:tcPr>
            <w:tcW w:w="855" w:type="dxa"/>
            <w:vAlign w:val="center"/>
          </w:tcPr>
          <w:p w14:paraId="5A8D5B1B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7BECF0BF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6</w:t>
            </w:r>
          </w:p>
          <w:p w14:paraId="4BDCDCB3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14:paraId="730BAF0B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14:paraId="2247280B" w14:textId="77777777" w:rsidR="00E37024" w:rsidRPr="001766E8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学习 研究相关React的基础知识，并对相关的模块和依赖进行分析和实现。</w:t>
            </w:r>
          </w:p>
          <w:p w14:paraId="1ED7E8F8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14:paraId="5C1123B2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本周学习了React的相关知识。</w:t>
            </w:r>
          </w:p>
          <w:p w14:paraId="189346F2" w14:textId="7C268048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 指导教师(签字)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86084A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3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13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</w:tbl>
    <w:p w14:paraId="04BF3263" w14:textId="77777777" w:rsidR="00E37024" w:rsidRDefault="00E37024" w:rsidP="00343118">
      <w:pPr>
        <w:jc w:val="center"/>
      </w:pPr>
      <w:r>
        <w:rPr>
          <w:b/>
          <w:sz w:val="32"/>
          <w:szCs w:val="32"/>
        </w:rP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0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5"/>
        <w:gridCol w:w="8254"/>
      </w:tblGrid>
      <w:tr w:rsidR="00E37024" w14:paraId="2BDB9757" w14:textId="77777777">
        <w:trPr>
          <w:cantSplit/>
          <w:trHeight w:val="4351"/>
          <w:jc w:val="center"/>
        </w:trPr>
        <w:tc>
          <w:tcPr>
            <w:tcW w:w="855" w:type="dxa"/>
            <w:vAlign w:val="center"/>
          </w:tcPr>
          <w:p w14:paraId="35FCB0AB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3A126C82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7</w:t>
            </w:r>
          </w:p>
          <w:p w14:paraId="6FD98FA4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14:paraId="08686D4F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14:paraId="29362460" w14:textId="77777777" w:rsidR="00E37024" w:rsidRPr="001766E8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开始构建代码结构，项目托管在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上，并用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travis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进行单元测试及集成测试，用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docker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进行整体测试。</w:t>
            </w:r>
          </w:p>
          <w:p w14:paraId="1D1E44F4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14:paraId="2D480275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已经开始构建代码结构，进展顺利。</w:t>
            </w:r>
          </w:p>
          <w:p w14:paraId="3E9316B9" w14:textId="67E51E03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86084A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3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20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  <w:tr w:rsidR="00E37024" w14:paraId="5DF8A5C0" w14:textId="77777777">
        <w:trPr>
          <w:cantSplit/>
          <w:trHeight w:val="4352"/>
          <w:jc w:val="center"/>
        </w:trPr>
        <w:tc>
          <w:tcPr>
            <w:tcW w:w="855" w:type="dxa"/>
            <w:vAlign w:val="center"/>
          </w:tcPr>
          <w:p w14:paraId="2249C02C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025E0A1E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8</w:t>
            </w:r>
          </w:p>
          <w:p w14:paraId="6CB6C1DD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14:paraId="3A38387E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14:paraId="19DC1843" w14:textId="77777777" w:rsidR="00E37024" w:rsidRPr="001766E8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开始书写代码，于此同时，进一步印证所学到的相关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webgl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及web相关的知识。</w:t>
            </w:r>
          </w:p>
          <w:p w14:paraId="2B9B77B1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14:paraId="064B815E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利用之前学习的知识开始代码工作。</w:t>
            </w:r>
          </w:p>
          <w:p w14:paraId="19AEB23E" w14:textId="6B892E65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86084A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3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27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  <w:tr w:rsidR="00E37024" w14:paraId="3886667D" w14:textId="77777777">
        <w:trPr>
          <w:cantSplit/>
          <w:trHeight w:val="4510"/>
          <w:jc w:val="center"/>
        </w:trPr>
        <w:tc>
          <w:tcPr>
            <w:tcW w:w="855" w:type="dxa"/>
            <w:vAlign w:val="center"/>
          </w:tcPr>
          <w:p w14:paraId="26FB9D8E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1DD80C28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9</w:t>
            </w:r>
          </w:p>
          <w:p w14:paraId="04571D85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</w:tcPr>
          <w:p w14:paraId="1D1439A1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14:paraId="2BF3A5D0" w14:textId="77777777" w:rsidR="00E37024" w:rsidRPr="001766E8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对所遇到的问题进行分析原因及归纳总结，避免相同问题再次发生。</w:t>
            </w:r>
          </w:p>
          <w:p w14:paraId="3D2CEB9D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14:paraId="7F57B1B6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继续代码工作，并分析所遇到的问题。</w:t>
            </w:r>
          </w:p>
          <w:p w14:paraId="62497E7D" w14:textId="7828DA1C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86084A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4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17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</w:tbl>
    <w:p w14:paraId="1716A487" w14:textId="77777777" w:rsidR="00E37024" w:rsidRDefault="00E37024" w:rsidP="00343118">
      <w:pPr>
        <w:jc w:val="center"/>
      </w:pPr>
      <w: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3"/>
        <w:gridCol w:w="8254"/>
      </w:tblGrid>
      <w:tr w:rsidR="00E37024" w14:paraId="7A729F01" w14:textId="77777777">
        <w:trPr>
          <w:cantSplit/>
          <w:trHeight w:val="4351"/>
          <w:jc w:val="center"/>
        </w:trPr>
        <w:tc>
          <w:tcPr>
            <w:tcW w:w="893" w:type="dxa"/>
            <w:shd w:val="clear" w:color="auto" w:fill="auto"/>
            <w:vAlign w:val="center"/>
          </w:tcPr>
          <w:p w14:paraId="5AB27DB9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0C8E0245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10</w:t>
            </w:r>
          </w:p>
          <w:p w14:paraId="3EF9BF4C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  <w:shd w:val="clear" w:color="auto" w:fill="auto"/>
          </w:tcPr>
          <w:p w14:paraId="0E2CA339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14:paraId="617E88AA" w14:textId="77777777" w:rsidR="00E37024" w:rsidRPr="001766E8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对现阶段的代码进行重构整理，优化项目结构，避免之后的代码越写越乱。并整理总结当前阶段的进度及计划之后的开发进程。</w:t>
            </w:r>
          </w:p>
          <w:p w14:paraId="4E4DBC1F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14:paraId="1736CD5A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优化代码和项目结构。</w:t>
            </w:r>
          </w:p>
          <w:p w14:paraId="2C70B23D" w14:textId="090090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86084A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4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24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  <w:tr w:rsidR="00E37024" w14:paraId="0AF79D38" w14:textId="77777777">
        <w:trPr>
          <w:cantSplit/>
          <w:trHeight w:val="4508"/>
          <w:jc w:val="center"/>
        </w:trPr>
        <w:tc>
          <w:tcPr>
            <w:tcW w:w="893" w:type="dxa"/>
            <w:shd w:val="clear" w:color="auto" w:fill="auto"/>
            <w:vAlign w:val="center"/>
          </w:tcPr>
          <w:p w14:paraId="1A4AE932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46E0D225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11</w:t>
            </w:r>
          </w:p>
          <w:p w14:paraId="39EAAB03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  <w:shd w:val="clear" w:color="auto" w:fill="auto"/>
          </w:tcPr>
          <w:p w14:paraId="7AAF5632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14:paraId="338AC0A3" w14:textId="77777777" w:rsidR="00E37024" w:rsidRPr="001766E8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对所用的相关框架进行深入学习和分析，熟悉使用相关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api</w:t>
            </w:r>
            <w:proofErr w:type="spellEnd"/>
            <w:r>
              <w:rPr>
                <w:rFonts w:ascii="宋体" w:hint="eastAsia"/>
                <w:sz w:val="24"/>
                <w:szCs w:val="24"/>
              </w:rPr>
              <w:t>，并且了解其原理</w:t>
            </w:r>
          </w:p>
          <w:p w14:paraId="6D0D0C72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14:paraId="28A36C73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查阅相关文献和网络资料，学习使用相关</w:t>
            </w:r>
            <w:proofErr w:type="spellStart"/>
            <w:r>
              <w:rPr>
                <w:rFonts w:ascii="宋体" w:hint="eastAsia"/>
                <w:sz w:val="24"/>
                <w:szCs w:val="24"/>
              </w:rPr>
              <w:t>api</w:t>
            </w:r>
            <w:proofErr w:type="spellEnd"/>
          </w:p>
          <w:p w14:paraId="20843525" w14:textId="26783976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86084A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4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28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  <w:tr w:rsidR="00E37024" w14:paraId="03F9A050" w14:textId="77777777">
        <w:trPr>
          <w:cantSplit/>
          <w:trHeight w:val="4351"/>
          <w:jc w:val="center"/>
        </w:trPr>
        <w:tc>
          <w:tcPr>
            <w:tcW w:w="893" w:type="dxa"/>
            <w:shd w:val="clear" w:color="auto" w:fill="auto"/>
            <w:vAlign w:val="center"/>
          </w:tcPr>
          <w:p w14:paraId="5857197A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207936A3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12</w:t>
            </w:r>
          </w:p>
          <w:p w14:paraId="6531D278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54" w:type="dxa"/>
            <w:shd w:val="clear" w:color="auto" w:fill="auto"/>
          </w:tcPr>
          <w:p w14:paraId="43643BD5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14:paraId="775825FA" w14:textId="77777777" w:rsidR="00E37024" w:rsidRPr="001766E8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对论文部分进行框架整理，收集相关材料。</w:t>
            </w:r>
          </w:p>
          <w:p w14:paraId="0BB5F297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14:paraId="5E284D9D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建立论文整体框架</w:t>
            </w:r>
          </w:p>
          <w:p w14:paraId="4B367A2B" w14:textId="20D1F668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 指导教师(签字)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86084A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5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9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</w:tbl>
    <w:p w14:paraId="1A87C4A1" w14:textId="77777777" w:rsidR="00E37024" w:rsidRDefault="00E37024" w:rsidP="00343118">
      <w:pPr>
        <w:jc w:val="center"/>
      </w:pPr>
      <w: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8279"/>
      </w:tblGrid>
      <w:tr w:rsidR="00E37024" w14:paraId="74BACC1E" w14:textId="77777777">
        <w:trPr>
          <w:cantSplit/>
          <w:trHeight w:val="4351"/>
          <w:jc w:val="center"/>
        </w:trPr>
        <w:tc>
          <w:tcPr>
            <w:tcW w:w="836" w:type="dxa"/>
            <w:vAlign w:val="center"/>
          </w:tcPr>
          <w:p w14:paraId="658F045E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3AA7669C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13</w:t>
            </w:r>
          </w:p>
          <w:p w14:paraId="43184E0E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14:paraId="167751B2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14:paraId="7A85CEA3" w14:textId="77777777" w:rsidR="00E37024" w:rsidRPr="001766E8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对项目工程进行编码，参考相关资料，提高代码质量。</w:t>
            </w:r>
          </w:p>
          <w:p w14:paraId="7A552D29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14:paraId="30B2781B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查阅资料，优化代码。</w:t>
            </w:r>
          </w:p>
          <w:p w14:paraId="49B6612D" w14:textId="79CDB395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86084A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5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13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  <w:tr w:rsidR="00E37024" w14:paraId="37C9CBE2" w14:textId="77777777">
        <w:trPr>
          <w:cantSplit/>
          <w:trHeight w:val="4508"/>
          <w:jc w:val="center"/>
        </w:trPr>
        <w:tc>
          <w:tcPr>
            <w:tcW w:w="836" w:type="dxa"/>
            <w:vAlign w:val="center"/>
          </w:tcPr>
          <w:p w14:paraId="3D3593C2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4B7252DE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14</w:t>
            </w:r>
          </w:p>
          <w:p w14:paraId="7BE1DCDF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14:paraId="22E34921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14:paraId="0479430B" w14:textId="77777777" w:rsidR="00E37024" w:rsidRPr="001766E8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对项目工程进行编码，根据情况将项目结构细化，模块化编程。</w:t>
            </w:r>
          </w:p>
          <w:p w14:paraId="3B0DBE7C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14:paraId="19516B73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细化项目结构。</w:t>
            </w:r>
          </w:p>
          <w:p w14:paraId="6393CA6E" w14:textId="507A7E70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86084A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5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20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  <w:tr w:rsidR="00E37024" w14:paraId="0DAE4514" w14:textId="77777777">
        <w:trPr>
          <w:cantSplit/>
          <w:trHeight w:val="4354"/>
          <w:jc w:val="center"/>
        </w:trPr>
        <w:tc>
          <w:tcPr>
            <w:tcW w:w="836" w:type="dxa"/>
            <w:vAlign w:val="center"/>
          </w:tcPr>
          <w:p w14:paraId="539F627C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24921088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15</w:t>
            </w:r>
          </w:p>
          <w:p w14:paraId="1290F0F3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14:paraId="5D784EF3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14:paraId="6B79B4B7" w14:textId="77777777" w:rsidR="00E37024" w:rsidRPr="001766E8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对项目工程进行编码，优化代码，降低代码的耦合性。</w:t>
            </w:r>
          </w:p>
          <w:p w14:paraId="3716B4A9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14:paraId="7D1D8BAF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项目工程编码。</w:t>
            </w:r>
          </w:p>
          <w:p w14:paraId="7184C609" w14:textId="5659A593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86084A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5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26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</w:tbl>
    <w:p w14:paraId="719CC2D7" w14:textId="77777777" w:rsidR="00E37024" w:rsidRDefault="00E37024" w:rsidP="00343118">
      <w:pPr>
        <w:jc w:val="center"/>
      </w:pPr>
      <w:r>
        <w:br w:type="page"/>
      </w:r>
      <w:r w:rsidRPr="0016624E">
        <w:rPr>
          <w:rFonts w:hint="eastAsia"/>
          <w:b/>
          <w:sz w:val="32"/>
          <w:szCs w:val="32"/>
        </w:rPr>
        <w:lastRenderedPageBreak/>
        <w:t>毕业</w:t>
      </w:r>
      <w:r>
        <w:rPr>
          <w:rFonts w:hint="eastAsia"/>
          <w:b/>
          <w:sz w:val="32"/>
          <w:szCs w:val="32"/>
        </w:rPr>
        <w:t>设计（论文）过程检查</w:t>
      </w:r>
      <w:r w:rsidRPr="0016624E">
        <w:rPr>
          <w:rFonts w:hint="eastAsia"/>
          <w:b/>
          <w:sz w:val="32"/>
          <w:szCs w:val="32"/>
        </w:rPr>
        <w:t>情况记录</w:t>
      </w:r>
      <w:r w:rsidR="008849C4" w:rsidRPr="0004003D">
        <w:rPr>
          <w:rFonts w:hint="eastAsia"/>
          <w:sz w:val="24"/>
          <w:szCs w:val="24"/>
        </w:rPr>
        <w:t>（</w:t>
      </w:r>
      <w:r w:rsidR="008849C4">
        <w:rPr>
          <w:rFonts w:hint="eastAsia"/>
          <w:sz w:val="24"/>
          <w:szCs w:val="24"/>
        </w:rPr>
        <w:t>记录</w:t>
      </w:r>
      <w:r w:rsidR="008849C4" w:rsidRPr="0004003D">
        <w:rPr>
          <w:rFonts w:hint="eastAsia"/>
          <w:sz w:val="24"/>
          <w:szCs w:val="24"/>
        </w:rPr>
        <w:t>内容</w:t>
      </w:r>
      <w:r w:rsidR="008849C4">
        <w:rPr>
          <w:rFonts w:hint="eastAsia"/>
          <w:sz w:val="24"/>
          <w:szCs w:val="24"/>
        </w:rPr>
        <w:t>需手写</w:t>
      </w:r>
      <w:r w:rsidR="008849C4" w:rsidRPr="0004003D">
        <w:rPr>
          <w:rFonts w:hint="eastAsia"/>
          <w:sz w:val="24"/>
          <w:szCs w:val="24"/>
        </w:rPr>
        <w:t>）</w:t>
      </w:r>
    </w:p>
    <w:tbl>
      <w:tblPr>
        <w:tblW w:w="91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6"/>
        <w:gridCol w:w="8279"/>
      </w:tblGrid>
      <w:tr w:rsidR="00E37024" w14:paraId="295E7C98" w14:textId="77777777">
        <w:trPr>
          <w:cantSplit/>
          <w:trHeight w:val="4351"/>
          <w:jc w:val="center"/>
        </w:trPr>
        <w:tc>
          <w:tcPr>
            <w:tcW w:w="836" w:type="dxa"/>
            <w:vAlign w:val="center"/>
          </w:tcPr>
          <w:p w14:paraId="25EBA340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5BE28C84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16</w:t>
            </w:r>
          </w:p>
          <w:p w14:paraId="1D357B9F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14:paraId="27D44A2C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14:paraId="162E316F" w14:textId="77777777" w:rsidR="00E37024" w:rsidRPr="001766E8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基于黑盒测试及静态测试对工程项目进行测试，并根据相关数据进行性能测试。</w:t>
            </w:r>
          </w:p>
          <w:p w14:paraId="052B32B0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14:paraId="654448BA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项目测试。</w:t>
            </w:r>
          </w:p>
          <w:p w14:paraId="07A6E9A8" w14:textId="42DBB485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86084A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5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30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  <w:tr w:rsidR="00E37024" w14:paraId="6DDAEB7C" w14:textId="77777777">
        <w:trPr>
          <w:cantSplit/>
          <w:trHeight w:val="4508"/>
          <w:jc w:val="center"/>
        </w:trPr>
        <w:tc>
          <w:tcPr>
            <w:tcW w:w="836" w:type="dxa"/>
            <w:vAlign w:val="center"/>
          </w:tcPr>
          <w:p w14:paraId="28DE8D4A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7CDF20F4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17</w:t>
            </w:r>
          </w:p>
          <w:p w14:paraId="17001F03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14:paraId="7AB27EFE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14:paraId="2CBECC5D" w14:textId="77777777" w:rsidR="00E37024" w:rsidRPr="001766E8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撰写毕业论文，查阅相关文献及自身项目，书写论文内容。</w:t>
            </w:r>
          </w:p>
          <w:p w14:paraId="2EB2C974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14:paraId="1BE72D6D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撰写论文。</w:t>
            </w:r>
          </w:p>
          <w:p w14:paraId="0EC6709D" w14:textId="7CEA3741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86084A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6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1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  <w:tr w:rsidR="00E37024" w14:paraId="1C6DE675" w14:textId="77777777">
        <w:trPr>
          <w:cantSplit/>
          <w:trHeight w:val="4354"/>
          <w:jc w:val="center"/>
        </w:trPr>
        <w:tc>
          <w:tcPr>
            <w:tcW w:w="836" w:type="dxa"/>
            <w:vAlign w:val="center"/>
          </w:tcPr>
          <w:p w14:paraId="0288D396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第</w:t>
            </w:r>
          </w:p>
          <w:p w14:paraId="5629C562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18</w:t>
            </w:r>
          </w:p>
          <w:p w14:paraId="1B861AAC" w14:textId="77777777" w:rsidR="00E37024" w:rsidRPr="001766E8" w:rsidRDefault="00E37024" w:rsidP="00343118">
            <w:pPr>
              <w:spacing w:line="480" w:lineRule="exact"/>
              <w:jc w:val="center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次</w:t>
            </w:r>
          </w:p>
        </w:tc>
        <w:tc>
          <w:tcPr>
            <w:tcW w:w="8279" w:type="dxa"/>
          </w:tcPr>
          <w:p w14:paraId="02B9E957" w14:textId="77777777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本周工作进展情况（学生填写）</w:t>
            </w:r>
          </w:p>
          <w:p w14:paraId="31397291" w14:textId="77777777" w:rsidR="00E37024" w:rsidRPr="001766E8" w:rsidRDefault="008845B2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撰写毕业论文，对项目进行总结，并进行项目的结果分析和评价。</w:t>
            </w:r>
          </w:p>
          <w:p w14:paraId="03ECF4DB" w14:textId="77777777" w:rsidR="00E37024" w:rsidRPr="001766E8" w:rsidRDefault="00E37024" w:rsidP="00343118">
            <w:pPr>
              <w:spacing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>指导教师检查意见</w:t>
            </w:r>
          </w:p>
          <w:p w14:paraId="347A2750" w14:textId="77777777" w:rsidR="00E37024" w:rsidRPr="001766E8" w:rsidRDefault="008845B2" w:rsidP="00343118">
            <w:pPr>
              <w:rPr>
                <w:rFonts w:ascii="宋体"/>
                <w:sz w:val="24"/>
                <w:szCs w:val="24"/>
              </w:rPr>
            </w:pPr>
            <w:r>
              <w:rPr>
                <w:rFonts w:ascii="宋体" w:hint="eastAsia"/>
                <w:sz w:val="24"/>
                <w:szCs w:val="24"/>
              </w:rPr>
              <w:t>项目总结，分析和评价。</w:t>
            </w:r>
          </w:p>
          <w:p w14:paraId="4D42F2EA" w14:textId="3A3607E1" w:rsidR="00E37024" w:rsidRPr="001766E8" w:rsidRDefault="00E37024" w:rsidP="00343118">
            <w:pPr>
              <w:spacing w:beforeLines="50" w:before="156" w:line="400" w:lineRule="exact"/>
              <w:rPr>
                <w:rFonts w:ascii="宋体"/>
                <w:sz w:val="24"/>
                <w:szCs w:val="24"/>
              </w:rPr>
            </w:pPr>
            <w:r w:rsidRPr="001766E8">
              <w:rPr>
                <w:rFonts w:ascii="宋体" w:hint="eastAsia"/>
                <w:sz w:val="24"/>
                <w:szCs w:val="24"/>
              </w:rPr>
              <w:t xml:space="preserve">     </w:t>
            </w:r>
            <w:r>
              <w:rPr>
                <w:rFonts w:ascii="宋体" w:hint="eastAsia"/>
                <w:sz w:val="24"/>
                <w:szCs w:val="24"/>
              </w:rPr>
              <w:t xml:space="preserve">     </w:t>
            </w:r>
            <w:r w:rsidRPr="001766E8">
              <w:rPr>
                <w:rFonts w:ascii="宋体" w:hint="eastAsia"/>
                <w:sz w:val="24"/>
                <w:szCs w:val="24"/>
              </w:rPr>
              <w:t>指导教师(签字)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</w:t>
            </w:r>
            <w:r w:rsidR="0086084A">
              <w:rPr>
                <w:rFonts w:ascii="宋体" w:hint="eastAsia"/>
                <w:sz w:val="24"/>
                <w:szCs w:val="24"/>
                <w:u w:val="single"/>
              </w:rPr>
              <w:t xml:space="preserve">    </w:t>
            </w:r>
            <w:r w:rsidR="0086084A" w:rsidRPr="00AF7B26">
              <w:rPr>
                <w:rFonts w:ascii="宋体" w:hint="eastAsia"/>
                <w:sz w:val="24"/>
                <w:szCs w:val="24"/>
                <w:u w:val="single"/>
              </w:rPr>
              <w:t xml:space="preserve">   </w:t>
            </w:r>
            <w:r w:rsidR="0086084A">
              <w:rPr>
                <w:rFonts w:ascii="宋体" w:hint="eastAsia"/>
                <w:sz w:val="24"/>
                <w:szCs w:val="24"/>
              </w:rPr>
              <w:t xml:space="preserve"> </w:t>
            </w:r>
            <w:r w:rsidR="006526FE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 </w:t>
            </w:r>
            <w:r w:rsidR="006526FE" w:rsidRPr="001766E8">
              <w:rPr>
                <w:rFonts w:ascii="宋体"/>
                <w:sz w:val="24"/>
                <w:szCs w:val="24"/>
              </w:rPr>
              <w:t xml:space="preserve">     </w:t>
            </w:r>
            <w:r w:rsidR="006526FE" w:rsidRPr="001766E8">
              <w:rPr>
                <w:rFonts w:ascii="宋体" w:hint="eastAsia"/>
                <w:sz w:val="24"/>
                <w:szCs w:val="24"/>
              </w:rPr>
              <w:t xml:space="preserve"> </w:t>
            </w:r>
            <w:r w:rsidR="008845B2">
              <w:rPr>
                <w:rFonts w:ascii="宋体"/>
                <w:sz w:val="24"/>
                <w:szCs w:val="24"/>
              </w:rPr>
              <w:t>2017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年 </w:t>
            </w:r>
            <w:r w:rsidR="008845B2">
              <w:rPr>
                <w:rFonts w:ascii="宋体"/>
                <w:sz w:val="24"/>
                <w:szCs w:val="24"/>
              </w:rPr>
              <w:t>6</w:t>
            </w:r>
            <w:r w:rsidRPr="001766E8">
              <w:rPr>
                <w:rFonts w:ascii="宋体" w:hint="eastAsia"/>
                <w:sz w:val="24"/>
                <w:szCs w:val="24"/>
              </w:rPr>
              <w:t xml:space="preserve">月 </w:t>
            </w:r>
            <w:r w:rsidR="008845B2">
              <w:rPr>
                <w:rFonts w:ascii="宋体"/>
                <w:sz w:val="24"/>
                <w:szCs w:val="24"/>
              </w:rPr>
              <w:t>8</w:t>
            </w:r>
            <w:r w:rsidRPr="001766E8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</w:tbl>
    <w:p w14:paraId="3F2EDC1D" w14:textId="77777777" w:rsidR="00C054BD" w:rsidRDefault="00E37024" w:rsidP="00343118">
      <w:pPr>
        <w:jc w:val="center"/>
      </w:pPr>
      <w:r>
        <w:br w:type="page"/>
      </w:r>
      <w:r w:rsidRPr="00742839">
        <w:rPr>
          <w:rFonts w:hint="eastAsia"/>
          <w:b/>
          <w:sz w:val="32"/>
          <w:szCs w:val="32"/>
        </w:rPr>
        <w:lastRenderedPageBreak/>
        <w:t>毕业设计（论文）指导教师评价表</w:t>
      </w:r>
      <w:r w:rsidRPr="00A53577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此表</w:t>
      </w:r>
      <w:r w:rsidRPr="00A53577">
        <w:rPr>
          <w:rFonts w:hint="eastAsia"/>
          <w:sz w:val="28"/>
          <w:szCs w:val="28"/>
        </w:rPr>
        <w:t>可打印）</w:t>
      </w:r>
    </w:p>
    <w:tbl>
      <w:tblPr>
        <w:tblW w:w="9135" w:type="dxa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35"/>
      </w:tblGrid>
      <w:tr w:rsidR="00C054BD" w:rsidRPr="00AF3F72" w14:paraId="50EBDB6F" w14:textId="77777777">
        <w:trPr>
          <w:cantSplit/>
          <w:trHeight w:hRule="exact" w:val="13098"/>
        </w:trPr>
        <w:tc>
          <w:tcPr>
            <w:tcW w:w="9135" w:type="dxa"/>
            <w:vAlign w:val="center"/>
          </w:tcPr>
          <w:p w14:paraId="7EE3F226" w14:textId="24CB3AC4" w:rsidR="004B2CF5" w:rsidRPr="004B2CF5" w:rsidRDefault="004B2CF5" w:rsidP="004B2CF5">
            <w:pPr>
              <w:widowControl/>
              <w:spacing w:line="300" w:lineRule="atLeast"/>
              <w:rPr>
                <w:rFonts w:ascii="宋体" w:hAnsi="宋体"/>
                <w:color w:val="000000"/>
                <w:kern w:val="0"/>
                <w:sz w:val="24"/>
                <w:szCs w:val="24"/>
              </w:rPr>
            </w:pPr>
            <w:r w:rsidRPr="004B2CF5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指导教师评语(工作态度、综合能力、工作量、质量与水平、创新点、规范化程度等；不少于100字)：</w:t>
            </w:r>
          </w:p>
          <w:p w14:paraId="03BF1490" w14:textId="77777777" w:rsidR="002470FE" w:rsidRPr="002470FE" w:rsidRDefault="002470FE" w:rsidP="002470FE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4"/>
                <w:szCs w:val="21"/>
              </w:rPr>
            </w:pPr>
            <w:r>
              <w:rPr>
                <w:rFonts w:ascii="宋体" w:hint="eastAsia"/>
                <w:color w:val="000000"/>
                <w:sz w:val="24"/>
                <w:szCs w:val="21"/>
              </w:rPr>
              <w:t xml:space="preserve">    </w:t>
            </w:r>
            <w:r w:rsidRPr="002470FE">
              <w:rPr>
                <w:rFonts w:ascii="宋体" w:hint="eastAsia"/>
                <w:color w:val="000000"/>
                <w:sz w:val="24"/>
                <w:szCs w:val="21"/>
              </w:rPr>
              <w:t xml:space="preserve">范廷雷同学通过学习及深入研究OPEENGL，重写开源的图形处理算法，并完整实现可变参数的基于HTML5的WEBGL粒子系统。其操作系统环境为：windows 10， max </w:t>
            </w:r>
            <w:proofErr w:type="spellStart"/>
            <w:r w:rsidRPr="002470FE">
              <w:rPr>
                <w:rFonts w:ascii="宋体" w:hint="eastAsia"/>
                <w:color w:val="000000"/>
                <w:sz w:val="24"/>
                <w:szCs w:val="21"/>
              </w:rPr>
              <w:t>osx</w:t>
            </w:r>
            <w:proofErr w:type="spellEnd"/>
            <w:r w:rsidRPr="002470FE">
              <w:rPr>
                <w:rFonts w:ascii="宋体" w:hint="eastAsia"/>
                <w:color w:val="000000"/>
                <w:sz w:val="24"/>
                <w:szCs w:val="21"/>
              </w:rPr>
              <w:t>，开发软件为</w:t>
            </w:r>
            <w:proofErr w:type="spellStart"/>
            <w:r w:rsidRPr="002470FE">
              <w:rPr>
                <w:rFonts w:ascii="宋体" w:hint="eastAsia"/>
                <w:color w:val="000000"/>
                <w:sz w:val="24"/>
                <w:szCs w:val="21"/>
              </w:rPr>
              <w:t>WebStorm</w:t>
            </w:r>
            <w:proofErr w:type="spellEnd"/>
            <w:r w:rsidRPr="002470FE">
              <w:rPr>
                <w:rFonts w:ascii="宋体" w:hint="eastAsia"/>
                <w:color w:val="000000"/>
                <w:sz w:val="24"/>
                <w:szCs w:val="21"/>
              </w:rPr>
              <w:t>，Google Chrome，THREE.JS，运行平台包括跨终端 pc端，</w:t>
            </w:r>
            <w:proofErr w:type="spellStart"/>
            <w:r w:rsidRPr="002470FE">
              <w:rPr>
                <w:rFonts w:ascii="宋体" w:hint="eastAsia"/>
                <w:color w:val="000000"/>
                <w:sz w:val="24"/>
                <w:szCs w:val="21"/>
              </w:rPr>
              <w:t>linux</w:t>
            </w:r>
            <w:proofErr w:type="spellEnd"/>
            <w:r w:rsidRPr="002470FE">
              <w:rPr>
                <w:rFonts w:ascii="宋体" w:hint="eastAsia"/>
                <w:color w:val="000000"/>
                <w:sz w:val="24"/>
                <w:szCs w:val="21"/>
              </w:rPr>
              <w:t>端(包括移动Android，</w:t>
            </w:r>
            <w:proofErr w:type="spellStart"/>
            <w:r w:rsidRPr="002470FE">
              <w:rPr>
                <w:rFonts w:ascii="宋体" w:hint="eastAsia"/>
                <w:color w:val="000000"/>
                <w:sz w:val="24"/>
                <w:szCs w:val="21"/>
              </w:rPr>
              <w:t>ios</w:t>
            </w:r>
            <w:proofErr w:type="spellEnd"/>
            <w:r w:rsidRPr="002470FE">
              <w:rPr>
                <w:rFonts w:ascii="宋体" w:hint="eastAsia"/>
                <w:color w:val="000000"/>
                <w:sz w:val="24"/>
                <w:szCs w:val="21"/>
              </w:rPr>
              <w:t>)，所使用编程语言：</w:t>
            </w:r>
            <w:proofErr w:type="spellStart"/>
            <w:r w:rsidRPr="002470FE">
              <w:rPr>
                <w:rFonts w:ascii="宋体" w:hint="eastAsia"/>
                <w:color w:val="000000"/>
                <w:sz w:val="24"/>
                <w:szCs w:val="21"/>
              </w:rPr>
              <w:t>javascript</w:t>
            </w:r>
            <w:proofErr w:type="spellEnd"/>
            <w:r w:rsidRPr="002470FE">
              <w:rPr>
                <w:rFonts w:ascii="宋体" w:hint="eastAsia"/>
                <w:color w:val="000000"/>
                <w:sz w:val="24"/>
                <w:szCs w:val="21"/>
              </w:rPr>
              <w:t xml:space="preserve"> C++。</w:t>
            </w:r>
          </w:p>
          <w:p w14:paraId="54848B7D" w14:textId="77777777" w:rsidR="00C054BD" w:rsidRPr="002470FE" w:rsidRDefault="002470FE" w:rsidP="002470FE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4"/>
                <w:szCs w:val="21"/>
              </w:rPr>
            </w:pPr>
            <w:r>
              <w:rPr>
                <w:rFonts w:ascii="宋体" w:hint="eastAsia"/>
                <w:color w:val="000000"/>
                <w:sz w:val="24"/>
                <w:szCs w:val="21"/>
              </w:rPr>
              <w:t xml:space="preserve">    </w:t>
            </w:r>
            <w:r w:rsidRPr="002470FE">
              <w:rPr>
                <w:rFonts w:ascii="宋体" w:hint="eastAsia"/>
                <w:color w:val="000000"/>
                <w:sz w:val="24"/>
                <w:szCs w:val="21"/>
              </w:rPr>
              <w:t>范廷雷同学在毕业设计期间工作认真，从文献查找到最终系统搭建，展示了很好的综合能力。其工作代码量大，规范化程度高。</w:t>
            </w:r>
          </w:p>
          <w:p w14:paraId="7BE81692" w14:textId="77777777"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14:paraId="11B6C8EA" w14:textId="77777777"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14:paraId="2C4685D0" w14:textId="77777777"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14:paraId="28883702" w14:textId="77777777"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14:paraId="086A2195" w14:textId="77777777"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14:paraId="3280FC4B" w14:textId="77777777" w:rsidR="004E2229" w:rsidRPr="007A6992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7018BF0B" w14:textId="77777777" w:rsidR="004E2229" w:rsidRPr="00FF3EEB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00660CB9" w14:textId="77777777" w:rsidR="004E2229" w:rsidRPr="00FF3EEB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6602D545" w14:textId="77777777" w:rsidR="004E2229" w:rsidRPr="00FF3EEB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15BC9D86" w14:textId="77777777" w:rsidR="004E2229" w:rsidRPr="00FF3EEB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7FF3DD4A" w14:textId="77777777" w:rsidR="004E2229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497D6841" w14:textId="77777777" w:rsidR="004E2229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6B154F91" w14:textId="77777777" w:rsidR="004E2229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2B9A523B" w14:textId="77777777" w:rsidR="004E2229" w:rsidRPr="001E27A4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5A517248" w14:textId="77777777" w:rsidR="004E2229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019A0DA0" w14:textId="77777777" w:rsidR="004E2229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0E0961F5" w14:textId="77777777" w:rsidR="004E2229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18FFBBA4" w14:textId="77777777" w:rsidR="004E2229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25CE3412" w14:textId="77777777" w:rsidR="004E2229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72B05C2F" w14:textId="77777777" w:rsidR="004E2229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72CD5DC3" w14:textId="77777777" w:rsidR="004E2229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4B92EC9D" w14:textId="77777777" w:rsidR="004E2229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5E8C16BB" w14:textId="77777777" w:rsidR="004E2229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3F50D9A7" w14:textId="77777777" w:rsidR="004E2229" w:rsidRPr="00FF3EEB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1BBAADB8" w14:textId="77777777" w:rsidR="004E2229" w:rsidRPr="00FF3EEB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63A71B59" w14:textId="77777777" w:rsidR="004E2229" w:rsidRPr="00FF3EEB" w:rsidRDefault="004E2229" w:rsidP="004E2229">
            <w:pPr>
              <w:autoSpaceDE w:val="0"/>
              <w:autoSpaceDN w:val="0"/>
              <w:adjustRightInd w:val="0"/>
              <w:spacing w:beforeLines="50" w:before="156"/>
              <w:rPr>
                <w:rFonts w:ascii="宋体" w:hAnsi="宋体"/>
                <w:szCs w:val="21"/>
              </w:rPr>
            </w:pPr>
          </w:p>
          <w:p w14:paraId="1CD10551" w14:textId="77777777" w:rsidR="004E2229" w:rsidRPr="00FF3EEB" w:rsidRDefault="004E2229" w:rsidP="004E2229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6A9701FB" w14:textId="77777777" w:rsidR="001E27A4" w:rsidRPr="004E2229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14:paraId="3E33E482" w14:textId="77777777"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14:paraId="67D21F66" w14:textId="77777777"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14:paraId="030B7389" w14:textId="77777777" w:rsidR="001E27A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14:paraId="695BFC53" w14:textId="77777777" w:rsidR="001E27A4" w:rsidRPr="00E37024" w:rsidRDefault="001E27A4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14:paraId="08EBE6C8" w14:textId="77777777"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14:paraId="5D013CFA" w14:textId="77777777"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14:paraId="138D371D" w14:textId="77777777"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Cs w:val="21"/>
              </w:rPr>
            </w:pPr>
          </w:p>
          <w:p w14:paraId="2B88036A" w14:textId="77777777" w:rsidR="00C054BD" w:rsidRPr="00E37024" w:rsidRDefault="00C054BD" w:rsidP="00E51075">
            <w:pPr>
              <w:autoSpaceDE w:val="0"/>
              <w:autoSpaceDN w:val="0"/>
              <w:adjustRightInd w:val="0"/>
              <w:ind w:firstLineChars="1750" w:firstLine="4200"/>
              <w:rPr>
                <w:sz w:val="24"/>
                <w:szCs w:val="24"/>
              </w:rPr>
            </w:pPr>
            <w:r w:rsidRPr="00E37024">
              <w:rPr>
                <w:rFonts w:hint="eastAsia"/>
                <w:sz w:val="24"/>
                <w:szCs w:val="24"/>
              </w:rPr>
              <w:t>指导教师</w:t>
            </w:r>
            <w:r w:rsidR="0081788E">
              <w:rPr>
                <w:rFonts w:hint="eastAsia"/>
                <w:sz w:val="24"/>
                <w:szCs w:val="24"/>
              </w:rPr>
              <w:t>（签字）</w:t>
            </w:r>
            <w:r w:rsidR="006526FE" w:rsidRPr="00AF7B26">
              <w:rPr>
                <w:rFonts w:hint="eastAsia"/>
                <w:sz w:val="24"/>
                <w:szCs w:val="24"/>
                <w:u w:val="single"/>
              </w:rPr>
              <w:t xml:space="preserve">                  </w:t>
            </w:r>
          </w:p>
          <w:p w14:paraId="1BF7D5F9" w14:textId="77777777" w:rsidR="00C054BD" w:rsidRPr="00E37024" w:rsidRDefault="00C054BD" w:rsidP="00343118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E37024">
              <w:rPr>
                <w:rFonts w:hint="eastAsia"/>
                <w:sz w:val="24"/>
                <w:szCs w:val="24"/>
              </w:rPr>
              <w:t xml:space="preserve">　　　　　　　　　　　　　　　　</w:t>
            </w:r>
          </w:p>
          <w:p w14:paraId="0DD86A7B" w14:textId="77777777" w:rsidR="00C054BD" w:rsidRPr="00E37024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4"/>
                <w:szCs w:val="24"/>
              </w:rPr>
            </w:pPr>
            <w:r w:rsidRPr="00E37024">
              <w:rPr>
                <w:rFonts w:hint="eastAsia"/>
                <w:sz w:val="24"/>
                <w:szCs w:val="24"/>
              </w:rPr>
              <w:t xml:space="preserve">　　　　　　　　　　　　　　　</w:t>
            </w:r>
            <w:r w:rsidRPr="00E37024">
              <w:rPr>
                <w:rFonts w:hint="eastAsia"/>
                <w:sz w:val="24"/>
                <w:szCs w:val="24"/>
              </w:rPr>
              <w:t xml:space="preserve">  </w:t>
            </w:r>
            <w:r w:rsidRPr="00E37024">
              <w:rPr>
                <w:rFonts w:hint="eastAsia"/>
                <w:sz w:val="24"/>
                <w:szCs w:val="24"/>
              </w:rPr>
              <w:t xml:space="preserve">　　　</w:t>
            </w:r>
            <w:r w:rsidR="00E37024">
              <w:rPr>
                <w:rFonts w:hint="eastAsia"/>
                <w:sz w:val="24"/>
                <w:szCs w:val="24"/>
              </w:rPr>
              <w:t xml:space="preserve">         </w:t>
            </w:r>
            <w:r w:rsidRPr="00E37024">
              <w:rPr>
                <w:rFonts w:hint="eastAsia"/>
                <w:sz w:val="24"/>
                <w:szCs w:val="24"/>
              </w:rPr>
              <w:t xml:space="preserve">    </w:t>
            </w:r>
            <w:r w:rsidR="00A55B69" w:rsidRPr="00E37024">
              <w:rPr>
                <w:rFonts w:hint="eastAsia"/>
                <w:sz w:val="24"/>
                <w:szCs w:val="24"/>
              </w:rPr>
              <w:t xml:space="preserve">  </w:t>
            </w:r>
            <w:r w:rsidRPr="00E37024">
              <w:rPr>
                <w:rFonts w:hint="eastAsia"/>
                <w:sz w:val="24"/>
                <w:szCs w:val="24"/>
              </w:rPr>
              <w:t xml:space="preserve"> </w:t>
            </w:r>
            <w:r w:rsidRPr="00E37024">
              <w:rPr>
                <w:rFonts w:hint="eastAsia"/>
                <w:sz w:val="24"/>
                <w:szCs w:val="24"/>
              </w:rPr>
              <w:t>年</w:t>
            </w:r>
            <w:r w:rsidRPr="00E37024">
              <w:rPr>
                <w:sz w:val="24"/>
                <w:szCs w:val="24"/>
              </w:rPr>
              <w:t xml:space="preserve">   </w:t>
            </w:r>
            <w:r w:rsidR="00E37024">
              <w:rPr>
                <w:rFonts w:hint="eastAsia"/>
                <w:sz w:val="24"/>
                <w:szCs w:val="24"/>
              </w:rPr>
              <w:t xml:space="preserve"> </w:t>
            </w:r>
            <w:r w:rsidR="00A55B69" w:rsidRPr="00E37024">
              <w:rPr>
                <w:rFonts w:hint="eastAsia"/>
                <w:sz w:val="24"/>
                <w:szCs w:val="24"/>
              </w:rPr>
              <w:t xml:space="preserve"> </w:t>
            </w:r>
            <w:r w:rsidRPr="00E37024">
              <w:rPr>
                <w:rFonts w:hint="eastAsia"/>
                <w:sz w:val="24"/>
                <w:szCs w:val="24"/>
              </w:rPr>
              <w:t>月</w:t>
            </w:r>
            <w:r w:rsidR="00E37024">
              <w:rPr>
                <w:rFonts w:hint="eastAsia"/>
                <w:sz w:val="24"/>
                <w:szCs w:val="24"/>
              </w:rPr>
              <w:t xml:space="preserve"> </w:t>
            </w:r>
            <w:r w:rsidRPr="00E37024">
              <w:rPr>
                <w:sz w:val="24"/>
                <w:szCs w:val="24"/>
              </w:rPr>
              <w:t xml:space="preserve">    </w:t>
            </w:r>
            <w:r w:rsidRPr="00E37024">
              <w:rPr>
                <w:rFonts w:hint="eastAsia"/>
                <w:sz w:val="24"/>
                <w:szCs w:val="24"/>
              </w:rPr>
              <w:t>日</w:t>
            </w:r>
          </w:p>
          <w:p w14:paraId="4279ACED" w14:textId="77777777" w:rsidR="00C054BD" w:rsidRPr="00AF3F72" w:rsidRDefault="00C054BD" w:rsidP="00343118">
            <w:pPr>
              <w:autoSpaceDE w:val="0"/>
              <w:autoSpaceDN w:val="0"/>
              <w:adjustRightInd w:val="0"/>
              <w:rPr>
                <w:rFonts w:ascii="宋体"/>
                <w:color w:val="000000"/>
                <w:sz w:val="24"/>
                <w:szCs w:val="24"/>
              </w:rPr>
            </w:pPr>
          </w:p>
        </w:tc>
      </w:tr>
    </w:tbl>
    <w:p w14:paraId="4FD24158" w14:textId="77777777" w:rsidR="00C054BD" w:rsidRDefault="00EA2B2A" w:rsidP="00343118">
      <w:pPr>
        <w:jc w:val="center"/>
      </w:pPr>
      <w:r w:rsidRPr="00742839">
        <w:rPr>
          <w:rFonts w:hint="eastAsia"/>
          <w:b/>
          <w:sz w:val="32"/>
          <w:szCs w:val="32"/>
        </w:rPr>
        <w:lastRenderedPageBreak/>
        <w:t>毕业设计（论文）评阅人评价表</w:t>
      </w:r>
      <w:r w:rsidRPr="00A53577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此表</w:t>
      </w:r>
      <w:r w:rsidRPr="00A53577">
        <w:rPr>
          <w:rFonts w:hint="eastAsia"/>
          <w:sz w:val="28"/>
          <w:szCs w:val="28"/>
        </w:rPr>
        <w:t>可打印）</w:t>
      </w:r>
    </w:p>
    <w:tbl>
      <w:tblPr>
        <w:tblW w:w="9135" w:type="dxa"/>
        <w:tblInd w:w="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35"/>
      </w:tblGrid>
      <w:tr w:rsidR="00696D03" w:rsidRPr="00AF3F72" w14:paraId="02A0682D" w14:textId="77777777">
        <w:trPr>
          <w:cantSplit/>
          <w:trHeight w:hRule="exact" w:val="13098"/>
        </w:trPr>
        <w:tc>
          <w:tcPr>
            <w:tcW w:w="9135" w:type="dxa"/>
          </w:tcPr>
          <w:p w14:paraId="5021B604" w14:textId="77777777" w:rsidR="00CB5FAF" w:rsidRPr="00CB5FAF" w:rsidRDefault="00CB5FAF" w:rsidP="00CB5FAF">
            <w:pPr>
              <w:autoSpaceDE w:val="0"/>
              <w:autoSpaceDN w:val="0"/>
              <w:adjustRightInd w:val="0"/>
              <w:spacing w:line="360" w:lineRule="auto"/>
              <w:ind w:firstLineChars="200" w:firstLine="200"/>
              <w:rPr>
                <w:rFonts w:ascii="宋体" w:hAnsi="宋体"/>
                <w:sz w:val="10"/>
                <w:szCs w:val="10"/>
              </w:rPr>
            </w:pPr>
          </w:p>
          <w:p w14:paraId="3850AA9E" w14:textId="77777777" w:rsidR="00696D03" w:rsidRPr="00E25F21" w:rsidRDefault="007341C6" w:rsidP="002A3C79">
            <w:pPr>
              <w:autoSpaceDE w:val="0"/>
              <w:autoSpaceDN w:val="0"/>
              <w:adjustRightInd w:val="0"/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评阅教师评语</w:t>
            </w:r>
            <w:r w:rsidR="00E25F21" w:rsidRPr="00FF3EEB">
              <w:rPr>
                <w:rFonts w:ascii="宋体" w:hAnsi="宋体"/>
                <w:sz w:val="24"/>
                <w:szCs w:val="24"/>
              </w:rPr>
              <w:t>(</w:t>
            </w:r>
            <w:r w:rsidR="0063706E">
              <w:rPr>
                <w:rFonts w:ascii="宋体" w:hAnsi="宋体" w:hint="eastAsia"/>
                <w:sz w:val="24"/>
                <w:szCs w:val="24"/>
              </w:rPr>
              <w:t>选题</w:t>
            </w:r>
            <w:r w:rsidR="00E25F21">
              <w:rPr>
                <w:rFonts w:ascii="宋体" w:hAnsi="宋体" w:hint="eastAsia"/>
                <w:sz w:val="24"/>
                <w:szCs w:val="24"/>
              </w:rPr>
              <w:t>价值与意义、工作量、完成质量、创新点、规范化程度，问题与建议</w:t>
            </w:r>
            <w:r w:rsidR="0063706E">
              <w:rPr>
                <w:rFonts w:ascii="宋体" w:hAnsi="宋体" w:hint="eastAsia"/>
                <w:sz w:val="24"/>
                <w:szCs w:val="24"/>
              </w:rPr>
              <w:t>等</w:t>
            </w:r>
            <w:r w:rsidR="00E25F21">
              <w:rPr>
                <w:rFonts w:ascii="宋体" w:hAnsi="宋体" w:hint="eastAsia"/>
                <w:sz w:val="24"/>
                <w:szCs w:val="24"/>
              </w:rPr>
              <w:t>；</w:t>
            </w:r>
            <w:r w:rsidR="00E25F21" w:rsidRPr="00FF3EEB">
              <w:rPr>
                <w:rFonts w:ascii="宋体" w:hAnsi="宋体" w:hint="eastAsia"/>
                <w:sz w:val="24"/>
                <w:szCs w:val="24"/>
              </w:rPr>
              <w:t>不少于</w:t>
            </w:r>
            <w:r w:rsidR="00E25F21" w:rsidRPr="00FF3EEB">
              <w:rPr>
                <w:rFonts w:ascii="宋体" w:hAnsi="宋体"/>
                <w:sz w:val="24"/>
                <w:szCs w:val="24"/>
              </w:rPr>
              <w:t>100</w:t>
            </w:r>
            <w:r w:rsidR="00E25F21" w:rsidRPr="00FF3EEB">
              <w:rPr>
                <w:rFonts w:ascii="宋体" w:hAnsi="宋体" w:hint="eastAsia"/>
                <w:sz w:val="24"/>
                <w:szCs w:val="24"/>
              </w:rPr>
              <w:t>字</w:t>
            </w:r>
            <w:r w:rsidR="00E25F21" w:rsidRPr="00FF3EEB">
              <w:rPr>
                <w:rFonts w:ascii="宋体" w:hAnsi="宋体"/>
                <w:sz w:val="24"/>
                <w:szCs w:val="24"/>
              </w:rPr>
              <w:t>)</w:t>
            </w:r>
          </w:p>
          <w:p w14:paraId="1A9CD5B5" w14:textId="5A9E2B5E" w:rsidR="00FF45B9" w:rsidRDefault="00FF45B9" w:rsidP="00343118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 w:rsidR="0081759D" w:rsidRPr="00FF45B9">
              <w:rPr>
                <w:rFonts w:ascii="宋体" w:hAnsi="宋体" w:hint="eastAsia"/>
                <w:sz w:val="24"/>
                <w:szCs w:val="24"/>
              </w:rPr>
              <w:t>范廷雷同学</w:t>
            </w:r>
            <w:r w:rsidR="00C57422" w:rsidRPr="00FF45B9">
              <w:rPr>
                <w:rFonts w:ascii="宋体" w:hAnsi="宋体" w:hint="eastAsia"/>
                <w:sz w:val="24"/>
                <w:szCs w:val="24"/>
              </w:rPr>
              <w:t>在粒子系统的实现中，研究学习了OPENGL图形算法库，参考相关的资料文献，选择在We b端实现粒子系统。选题角度较为独特，意义表述简洁准确，开发环境为Linux、Chrome、</w:t>
            </w:r>
            <w:proofErr w:type="spellStart"/>
            <w:r w:rsidR="00C57422" w:rsidRPr="00FF45B9">
              <w:rPr>
                <w:rFonts w:ascii="宋体" w:hAnsi="宋体" w:hint="eastAsia"/>
                <w:sz w:val="24"/>
                <w:szCs w:val="24"/>
              </w:rPr>
              <w:t>Nodejs</w:t>
            </w:r>
            <w:proofErr w:type="spellEnd"/>
            <w:r w:rsidR="00C57422" w:rsidRPr="00FF45B9">
              <w:rPr>
                <w:rFonts w:ascii="宋体" w:hAnsi="宋体" w:hint="eastAsia"/>
                <w:sz w:val="24"/>
                <w:szCs w:val="24"/>
              </w:rPr>
              <w:t>等</w:t>
            </w:r>
            <w:r>
              <w:rPr>
                <w:rFonts w:ascii="宋体" w:hAnsi="宋体" w:hint="eastAsia"/>
                <w:sz w:val="24"/>
                <w:szCs w:val="24"/>
              </w:rPr>
              <w:t>，完整的实现了整个项目。</w:t>
            </w:r>
          </w:p>
          <w:p w14:paraId="09AE5036" w14:textId="6FD269C7" w:rsidR="00696D03" w:rsidRPr="00FF45B9" w:rsidRDefault="00FF45B9" w:rsidP="00343118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int="eastAsia"/>
                <w:color w:val="000000"/>
                <w:sz w:val="24"/>
                <w:szCs w:val="24"/>
              </w:rPr>
              <w:t xml:space="preserve">    范廷雷同学的毕业设计，项目完整，功能全面，可观赏性强，项目结构清晰，实用性高，</w:t>
            </w:r>
            <w:r w:rsidRPr="00FF45B9">
              <w:rPr>
                <w:rFonts w:ascii="宋体" w:hint="eastAsia"/>
                <w:color w:val="000000"/>
                <w:sz w:val="24"/>
                <w:szCs w:val="24"/>
              </w:rPr>
              <w:t>其工作代码量大，规范化程度高</w:t>
            </w:r>
            <w:r>
              <w:rPr>
                <w:rFonts w:ascii="宋体" w:hint="eastAsia"/>
                <w:color w:val="000000"/>
                <w:sz w:val="24"/>
                <w:szCs w:val="24"/>
              </w:rPr>
              <w:t>。</w:t>
            </w:r>
            <w:r w:rsidR="00F72B8A" w:rsidRPr="00F72B8A">
              <w:rPr>
                <w:rFonts w:ascii="宋体" w:hint="eastAsia"/>
                <w:color w:val="000000"/>
                <w:sz w:val="24"/>
                <w:szCs w:val="24"/>
              </w:rPr>
              <w:t>范廷雷同学</w:t>
            </w:r>
            <w:r w:rsidR="00F72B8A" w:rsidRPr="00F72B8A">
              <w:rPr>
                <w:rFonts w:ascii="Helvetica Neue" w:hAnsi="Helvetica Neue" w:cs="Helvetica Neue"/>
                <w:kern w:val="0"/>
                <w:sz w:val="24"/>
                <w:szCs w:val="24"/>
              </w:rPr>
              <w:t>达到了本科毕业论文要求的水平。同意其参加本科答辩并建议授予学士学位。</w:t>
            </w:r>
          </w:p>
          <w:p w14:paraId="7F47CECD" w14:textId="77777777" w:rsidR="00FF3EEB" w:rsidRPr="00C57422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00D58E9B" w14:textId="77777777" w:rsidR="00FF3EEB" w:rsidRPr="009A4C30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1BCC74CD" w14:textId="77777777" w:rsidR="00FF3EEB" w:rsidRPr="006B5DD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0DA9A190" w14:textId="77777777"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3FA7BC0F" w14:textId="77777777"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20E66A20" w14:textId="77777777" w:rsidR="00FF3EEB" w:rsidRPr="001D22E6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4282012D" w14:textId="77777777" w:rsidR="00FF3EEB" w:rsidRPr="000A6FAF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1073F3FE" w14:textId="77777777"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4B64062E" w14:textId="77777777"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574DE14F" w14:textId="77777777" w:rsidR="00FF3EEB" w:rsidRP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61C9824B" w14:textId="77777777" w:rsidR="00696D03" w:rsidRPr="0063706E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0A9854FC" w14:textId="77777777"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110103F1" w14:textId="77777777"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6F00F776" w14:textId="77777777"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13224B94" w14:textId="77777777"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25BA1AD9" w14:textId="77777777"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6FA4C581" w14:textId="77777777"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1F39DB6E" w14:textId="77777777"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09A3BE4A" w14:textId="77777777"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69C7E09E" w14:textId="77777777" w:rsidR="00696D03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3400EF08" w14:textId="77777777" w:rsidR="000F084F" w:rsidRDefault="000F084F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22DED362" w14:textId="77777777"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59602965" w14:textId="77777777" w:rsidR="001E27A4" w:rsidRP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5920FCE1" w14:textId="77777777" w:rsid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619220DF" w14:textId="77777777" w:rsidR="004323C9" w:rsidRDefault="004323C9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3E0402BF" w14:textId="77777777"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56BEFF29" w14:textId="77777777" w:rsidR="001E27A4" w:rsidRDefault="001E27A4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3D19475D" w14:textId="77777777" w:rsidR="00872D08" w:rsidRDefault="00872D08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784FBD9B" w14:textId="77777777" w:rsidR="00FF3EEB" w:rsidRPr="00FF3EEB" w:rsidRDefault="00FF3EEB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2629CADD" w14:textId="77777777"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2C5834F6" w14:textId="77777777" w:rsidR="00696D03" w:rsidRPr="00FF3EEB" w:rsidRDefault="00696D03" w:rsidP="00343118">
            <w:pPr>
              <w:autoSpaceDE w:val="0"/>
              <w:autoSpaceDN w:val="0"/>
              <w:adjustRightInd w:val="0"/>
              <w:spacing w:beforeLines="50" w:before="156"/>
              <w:rPr>
                <w:rFonts w:ascii="宋体" w:hAnsi="宋体"/>
                <w:szCs w:val="21"/>
              </w:rPr>
            </w:pPr>
          </w:p>
          <w:p w14:paraId="4EF48F71" w14:textId="77777777"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172FC63C" w14:textId="77777777"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Cs w:val="21"/>
              </w:rPr>
            </w:pPr>
          </w:p>
          <w:p w14:paraId="1ED499A8" w14:textId="77777777" w:rsidR="00696D03" w:rsidRPr="00FF3EEB" w:rsidRDefault="00696D03" w:rsidP="00E51075">
            <w:pPr>
              <w:autoSpaceDE w:val="0"/>
              <w:autoSpaceDN w:val="0"/>
              <w:adjustRightInd w:val="0"/>
              <w:ind w:firstLineChars="1750" w:firstLine="4200"/>
              <w:rPr>
                <w:rFonts w:ascii="宋体" w:hAnsi="宋体"/>
                <w:sz w:val="24"/>
                <w:szCs w:val="24"/>
              </w:rPr>
            </w:pPr>
            <w:r w:rsidRPr="00FF3EEB">
              <w:rPr>
                <w:rFonts w:ascii="宋体" w:hAnsi="宋体" w:hint="eastAsia"/>
                <w:sz w:val="24"/>
                <w:szCs w:val="24"/>
              </w:rPr>
              <w:t>评阅教师</w:t>
            </w:r>
            <w:r w:rsidR="0081788E">
              <w:rPr>
                <w:rFonts w:hint="eastAsia"/>
                <w:sz w:val="24"/>
                <w:szCs w:val="24"/>
              </w:rPr>
              <w:t>（签字）</w:t>
            </w:r>
            <w:r w:rsidR="006526FE" w:rsidRPr="00AF7B26">
              <w:rPr>
                <w:rFonts w:hint="eastAsia"/>
                <w:sz w:val="24"/>
                <w:szCs w:val="24"/>
                <w:u w:val="single"/>
              </w:rPr>
              <w:t xml:space="preserve">                  </w:t>
            </w:r>
          </w:p>
          <w:p w14:paraId="5D177BCD" w14:textId="77777777"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  <w:szCs w:val="24"/>
              </w:rPr>
            </w:pPr>
            <w:r w:rsidRPr="00FF3EEB">
              <w:rPr>
                <w:rFonts w:ascii="宋体" w:hAnsi="宋体" w:hint="eastAsia"/>
                <w:sz w:val="24"/>
                <w:szCs w:val="24"/>
              </w:rPr>
              <w:t xml:space="preserve">　　　　　　　　　　　　　　　　</w:t>
            </w:r>
          </w:p>
          <w:p w14:paraId="68F54308" w14:textId="77777777" w:rsidR="00696D03" w:rsidRPr="00FF3EEB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 w:val="24"/>
                <w:szCs w:val="24"/>
              </w:rPr>
            </w:pPr>
            <w:r w:rsidRPr="00FF3EEB">
              <w:rPr>
                <w:rFonts w:ascii="宋体" w:hAnsi="宋体" w:hint="eastAsia"/>
                <w:sz w:val="24"/>
                <w:szCs w:val="24"/>
              </w:rPr>
              <w:t xml:space="preserve">　　　　　　　　　　　　　　　  　　　  </w:t>
            </w:r>
            <w:r w:rsidR="00FF3EEB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Pr="00FF3EEB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="00FF3EEB">
              <w:rPr>
                <w:rFonts w:ascii="宋体" w:hAnsi="宋体" w:hint="eastAsia"/>
                <w:sz w:val="24"/>
                <w:szCs w:val="24"/>
              </w:rPr>
              <w:t xml:space="preserve">     </w:t>
            </w:r>
            <w:r w:rsidRPr="00FF3EEB">
              <w:rPr>
                <w:rFonts w:ascii="宋体" w:hAnsi="宋体" w:hint="eastAsia"/>
                <w:sz w:val="24"/>
                <w:szCs w:val="24"/>
              </w:rPr>
              <w:t>年</w:t>
            </w:r>
            <w:r w:rsidR="00FF3EEB">
              <w:rPr>
                <w:rFonts w:ascii="宋体" w:hAnsi="宋体" w:hint="eastAsia"/>
                <w:sz w:val="24"/>
                <w:szCs w:val="24"/>
              </w:rPr>
              <w:t xml:space="preserve">   </w:t>
            </w:r>
            <w:r w:rsidRPr="00FF3EEB">
              <w:rPr>
                <w:rFonts w:ascii="宋体" w:hAnsi="宋体"/>
                <w:sz w:val="24"/>
                <w:szCs w:val="24"/>
              </w:rPr>
              <w:t xml:space="preserve"> </w:t>
            </w:r>
            <w:r w:rsidR="00A55B69" w:rsidRPr="00FF3EEB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FF3EEB">
              <w:rPr>
                <w:rFonts w:ascii="宋体" w:hAnsi="宋体" w:hint="eastAsia"/>
                <w:sz w:val="24"/>
                <w:szCs w:val="24"/>
              </w:rPr>
              <w:t>月</w:t>
            </w:r>
            <w:r w:rsidRPr="00FF3EEB">
              <w:rPr>
                <w:rFonts w:ascii="宋体" w:hAnsi="宋体"/>
                <w:sz w:val="24"/>
                <w:szCs w:val="24"/>
              </w:rPr>
              <w:t xml:space="preserve">  </w:t>
            </w:r>
            <w:r w:rsidR="00FF3EEB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FF3EEB">
              <w:rPr>
                <w:rFonts w:ascii="宋体" w:hAnsi="宋体"/>
                <w:sz w:val="24"/>
                <w:szCs w:val="24"/>
              </w:rPr>
              <w:t xml:space="preserve">  </w:t>
            </w:r>
            <w:r w:rsidRPr="00FF3EEB">
              <w:rPr>
                <w:rFonts w:ascii="宋体" w:hAnsi="宋体" w:hint="eastAsia"/>
                <w:sz w:val="24"/>
                <w:szCs w:val="24"/>
              </w:rPr>
              <w:t>日</w:t>
            </w:r>
          </w:p>
          <w:p w14:paraId="241988C3" w14:textId="77777777" w:rsidR="00696D03" w:rsidRPr="00696D03" w:rsidRDefault="00696D03" w:rsidP="00343118">
            <w:pPr>
              <w:autoSpaceDE w:val="0"/>
              <w:autoSpaceDN w:val="0"/>
              <w:adjustRightInd w:val="0"/>
              <w:rPr>
                <w:rFonts w:ascii="宋体" w:hAnsi="宋体"/>
                <w:sz w:val="30"/>
                <w:szCs w:val="30"/>
              </w:rPr>
            </w:pPr>
          </w:p>
        </w:tc>
      </w:tr>
    </w:tbl>
    <w:p w14:paraId="5EC936D3" w14:textId="77777777" w:rsidR="0071300C" w:rsidRPr="00F9523F" w:rsidRDefault="0071300C" w:rsidP="00343118">
      <w:pPr>
        <w:jc w:val="center"/>
        <w:rPr>
          <w:b/>
          <w:sz w:val="36"/>
        </w:rPr>
      </w:pPr>
      <w:r w:rsidRPr="00742839">
        <w:rPr>
          <w:rFonts w:hint="eastAsia"/>
          <w:b/>
          <w:sz w:val="32"/>
          <w:szCs w:val="32"/>
        </w:rPr>
        <w:lastRenderedPageBreak/>
        <w:t>毕业设计（论文）答辩情况记录</w:t>
      </w:r>
    </w:p>
    <w:tbl>
      <w:tblPr>
        <w:tblW w:w="913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20"/>
        <w:gridCol w:w="4515"/>
      </w:tblGrid>
      <w:tr w:rsidR="0071300C" w:rsidRPr="002315C0" w14:paraId="71B724E8" w14:textId="77777777" w:rsidTr="002315C0">
        <w:trPr>
          <w:trHeight w:val="987"/>
        </w:trPr>
        <w:tc>
          <w:tcPr>
            <w:tcW w:w="4620" w:type="dxa"/>
            <w:shd w:val="clear" w:color="auto" w:fill="auto"/>
            <w:vAlign w:val="center"/>
          </w:tcPr>
          <w:p w14:paraId="68492A7F" w14:textId="77777777" w:rsidR="0071300C" w:rsidRPr="002315C0" w:rsidRDefault="0071300C" w:rsidP="00343118">
            <w:pPr>
              <w:rPr>
                <w:sz w:val="24"/>
                <w:szCs w:val="24"/>
              </w:rPr>
            </w:pPr>
            <w:r w:rsidRPr="002315C0">
              <w:rPr>
                <w:rFonts w:ascii="宋体" w:hint="eastAsia"/>
                <w:sz w:val="24"/>
                <w:szCs w:val="24"/>
              </w:rPr>
              <w:t xml:space="preserve">自述时间            </w:t>
            </w:r>
            <w:r w:rsidR="0063706E" w:rsidRPr="002315C0">
              <w:rPr>
                <w:rFonts w:ascii="宋体" w:hint="eastAsia"/>
                <w:sz w:val="24"/>
                <w:szCs w:val="24"/>
              </w:rPr>
              <w:t xml:space="preserve">          </w:t>
            </w:r>
            <w:r w:rsidRPr="002315C0">
              <w:rPr>
                <w:rFonts w:ascii="宋体" w:hint="eastAsia"/>
                <w:sz w:val="24"/>
                <w:szCs w:val="24"/>
              </w:rPr>
              <w:t>分钟</w:t>
            </w:r>
          </w:p>
        </w:tc>
        <w:tc>
          <w:tcPr>
            <w:tcW w:w="4515" w:type="dxa"/>
            <w:shd w:val="clear" w:color="auto" w:fill="auto"/>
            <w:vAlign w:val="center"/>
          </w:tcPr>
          <w:p w14:paraId="59F045EB" w14:textId="77777777" w:rsidR="0071300C" w:rsidRPr="002315C0" w:rsidRDefault="0071300C" w:rsidP="00343118">
            <w:pPr>
              <w:rPr>
                <w:sz w:val="24"/>
                <w:szCs w:val="24"/>
              </w:rPr>
            </w:pPr>
            <w:r w:rsidRPr="002315C0">
              <w:rPr>
                <w:rFonts w:ascii="宋体" w:hint="eastAsia"/>
                <w:sz w:val="24"/>
                <w:szCs w:val="24"/>
              </w:rPr>
              <w:t>回答问题时间                 分钟</w:t>
            </w:r>
          </w:p>
        </w:tc>
      </w:tr>
      <w:tr w:rsidR="0071300C" w:rsidRPr="002315C0" w14:paraId="6A877653" w14:textId="77777777" w:rsidTr="002315C0">
        <w:trPr>
          <w:trHeight w:hRule="exact" w:val="12242"/>
        </w:trPr>
        <w:tc>
          <w:tcPr>
            <w:tcW w:w="9135" w:type="dxa"/>
            <w:gridSpan w:val="2"/>
            <w:shd w:val="clear" w:color="auto" w:fill="auto"/>
          </w:tcPr>
          <w:p w14:paraId="1A0FBEA3" w14:textId="77777777" w:rsidR="0071300C" w:rsidRPr="002315C0" w:rsidRDefault="0071300C" w:rsidP="002315C0">
            <w:pPr>
              <w:spacing w:line="560" w:lineRule="exact"/>
              <w:rPr>
                <w:sz w:val="24"/>
                <w:szCs w:val="24"/>
              </w:rPr>
            </w:pPr>
            <w:r w:rsidRPr="002315C0">
              <w:rPr>
                <w:rFonts w:hint="eastAsia"/>
                <w:sz w:val="24"/>
                <w:szCs w:val="24"/>
              </w:rPr>
              <w:t>三个主要问题记录</w:t>
            </w:r>
          </w:p>
          <w:p w14:paraId="69112B7C" w14:textId="77777777" w:rsidR="0071300C" w:rsidRPr="002315C0" w:rsidRDefault="0071300C" w:rsidP="002315C0">
            <w:pPr>
              <w:spacing w:line="560" w:lineRule="exact"/>
              <w:rPr>
                <w:b/>
                <w:sz w:val="24"/>
                <w:szCs w:val="24"/>
              </w:rPr>
            </w:pPr>
            <w:r w:rsidRPr="002315C0">
              <w:rPr>
                <w:rFonts w:hint="eastAsia"/>
                <w:b/>
                <w:sz w:val="24"/>
                <w:szCs w:val="24"/>
              </w:rPr>
              <w:t>1</w:t>
            </w:r>
            <w:r w:rsidRPr="002315C0">
              <w:rPr>
                <w:rFonts w:hint="eastAsia"/>
                <w:b/>
                <w:sz w:val="24"/>
                <w:szCs w:val="24"/>
              </w:rPr>
              <w:t>．</w:t>
            </w:r>
          </w:p>
          <w:p w14:paraId="52BE1DB2" w14:textId="77777777"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14:paraId="628613D9" w14:textId="77777777"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14:paraId="4CB45209" w14:textId="77777777"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14:paraId="3CBBF3D1" w14:textId="77777777"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14:paraId="11857CE2" w14:textId="77777777"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14:paraId="4914A96A" w14:textId="77777777" w:rsidR="0071300C" w:rsidRPr="002315C0" w:rsidRDefault="0071300C" w:rsidP="002315C0">
            <w:pPr>
              <w:spacing w:line="560" w:lineRule="exact"/>
              <w:rPr>
                <w:rFonts w:ascii="宋体" w:hAnsi="宋体"/>
                <w:szCs w:val="21"/>
              </w:rPr>
            </w:pPr>
          </w:p>
          <w:p w14:paraId="38B43401" w14:textId="77777777" w:rsidR="0071300C" w:rsidRPr="002315C0" w:rsidRDefault="0071300C" w:rsidP="002315C0">
            <w:pPr>
              <w:spacing w:line="440" w:lineRule="exact"/>
              <w:rPr>
                <w:b/>
                <w:sz w:val="24"/>
                <w:szCs w:val="24"/>
              </w:rPr>
            </w:pPr>
            <w:r w:rsidRPr="002315C0">
              <w:rPr>
                <w:rFonts w:hint="eastAsia"/>
                <w:b/>
                <w:sz w:val="24"/>
                <w:szCs w:val="24"/>
              </w:rPr>
              <w:t>2</w:t>
            </w:r>
            <w:r w:rsidRPr="002315C0">
              <w:rPr>
                <w:rFonts w:hint="eastAsia"/>
                <w:b/>
                <w:sz w:val="24"/>
                <w:szCs w:val="24"/>
              </w:rPr>
              <w:t>．</w:t>
            </w:r>
          </w:p>
          <w:p w14:paraId="743BE4CD" w14:textId="77777777"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38C56F87" w14:textId="77777777"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09546CFB" w14:textId="77777777"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06E591FC" w14:textId="77777777"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301E17E3" w14:textId="77777777"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0D8720CE" w14:textId="77777777"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1402414D" w14:textId="77777777" w:rsidR="0071300C" w:rsidRPr="002315C0" w:rsidRDefault="0071300C" w:rsidP="002315C0">
            <w:pPr>
              <w:spacing w:line="440" w:lineRule="exact"/>
              <w:rPr>
                <w:b/>
                <w:sz w:val="24"/>
                <w:szCs w:val="24"/>
              </w:rPr>
            </w:pPr>
            <w:r w:rsidRPr="002315C0">
              <w:rPr>
                <w:rFonts w:hint="eastAsia"/>
                <w:b/>
                <w:sz w:val="24"/>
                <w:szCs w:val="24"/>
              </w:rPr>
              <w:t>3</w:t>
            </w:r>
            <w:r w:rsidRPr="002315C0">
              <w:rPr>
                <w:rFonts w:hint="eastAsia"/>
                <w:b/>
                <w:sz w:val="24"/>
                <w:szCs w:val="24"/>
              </w:rPr>
              <w:t>．</w:t>
            </w:r>
          </w:p>
          <w:p w14:paraId="358FDEDF" w14:textId="77777777"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6B65D7D1" w14:textId="77777777"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3D155FB7" w14:textId="77777777"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7805D3CE" w14:textId="77777777"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129B8E5C" w14:textId="77777777" w:rsidR="000F084F" w:rsidRPr="002315C0" w:rsidRDefault="000F084F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74B11119" w14:textId="77777777" w:rsidR="0071300C" w:rsidRPr="002315C0" w:rsidRDefault="0071300C" w:rsidP="002315C0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47E9D655" w14:textId="77777777" w:rsidR="0071300C" w:rsidRPr="002315C0" w:rsidRDefault="0071300C" w:rsidP="002315C0">
            <w:pPr>
              <w:spacing w:line="440" w:lineRule="exact"/>
              <w:ind w:firstLineChars="1750" w:firstLine="4200"/>
              <w:rPr>
                <w:sz w:val="24"/>
                <w:szCs w:val="24"/>
                <w:u w:val="single"/>
              </w:rPr>
            </w:pPr>
            <w:r w:rsidRPr="002315C0">
              <w:rPr>
                <w:rFonts w:ascii="宋体" w:hint="eastAsia"/>
                <w:sz w:val="24"/>
                <w:szCs w:val="24"/>
              </w:rPr>
              <w:t>记录人</w:t>
            </w:r>
            <w:r w:rsidR="006526FE" w:rsidRPr="002315C0">
              <w:rPr>
                <w:rFonts w:ascii="宋体" w:hint="eastAsia"/>
                <w:sz w:val="24"/>
                <w:szCs w:val="24"/>
              </w:rPr>
              <w:t>（签字</w:t>
            </w:r>
            <w:r w:rsidR="00E51075" w:rsidRPr="002315C0">
              <w:rPr>
                <w:rFonts w:ascii="宋体" w:hint="eastAsia"/>
                <w:sz w:val="24"/>
                <w:szCs w:val="24"/>
              </w:rPr>
              <w:t xml:space="preserve">） </w:t>
            </w:r>
            <w:r w:rsidR="006526FE" w:rsidRPr="002315C0">
              <w:rPr>
                <w:rFonts w:hint="eastAsia"/>
                <w:sz w:val="24"/>
                <w:szCs w:val="24"/>
                <w:u w:val="single"/>
              </w:rPr>
              <w:t xml:space="preserve">               </w:t>
            </w:r>
            <w:r w:rsidR="00E51075" w:rsidRPr="002315C0">
              <w:rPr>
                <w:rFonts w:hint="eastAsia"/>
                <w:sz w:val="24"/>
                <w:szCs w:val="24"/>
                <w:u w:val="single"/>
              </w:rPr>
              <w:t xml:space="preserve">    </w:t>
            </w:r>
          </w:p>
          <w:p w14:paraId="70D0443B" w14:textId="77777777" w:rsidR="004E2D1B" w:rsidRPr="002315C0" w:rsidRDefault="004E2D1B" w:rsidP="002315C0">
            <w:pPr>
              <w:ind w:firstLineChars="1750" w:firstLine="4200"/>
              <w:rPr>
                <w:rFonts w:ascii="宋体"/>
                <w:sz w:val="24"/>
                <w:szCs w:val="24"/>
              </w:rPr>
            </w:pPr>
          </w:p>
          <w:p w14:paraId="00D684F9" w14:textId="77777777" w:rsidR="0071300C" w:rsidRPr="002315C0" w:rsidRDefault="0071300C" w:rsidP="002315C0">
            <w:pPr>
              <w:spacing w:line="440" w:lineRule="exact"/>
              <w:rPr>
                <w:rFonts w:ascii="宋体"/>
                <w:sz w:val="36"/>
                <w:szCs w:val="36"/>
              </w:rPr>
            </w:pPr>
            <w:r w:rsidRPr="002315C0">
              <w:rPr>
                <w:rFonts w:ascii="宋体" w:hint="eastAsia"/>
                <w:sz w:val="24"/>
                <w:szCs w:val="24"/>
              </w:rPr>
              <w:t xml:space="preserve">                           </w:t>
            </w:r>
            <w:r w:rsidR="000F084F" w:rsidRPr="002315C0">
              <w:rPr>
                <w:rFonts w:ascii="宋体" w:hint="eastAsia"/>
                <w:sz w:val="24"/>
                <w:szCs w:val="24"/>
              </w:rPr>
              <w:t xml:space="preserve">                          </w:t>
            </w:r>
            <w:r w:rsidRPr="002315C0">
              <w:rPr>
                <w:rFonts w:hint="eastAsia"/>
                <w:sz w:val="24"/>
                <w:szCs w:val="24"/>
              </w:rPr>
              <w:t>年</w:t>
            </w:r>
            <w:r w:rsidRPr="002315C0">
              <w:rPr>
                <w:rFonts w:hint="eastAsia"/>
                <w:sz w:val="24"/>
                <w:szCs w:val="24"/>
              </w:rPr>
              <w:t xml:space="preserve">      </w:t>
            </w:r>
            <w:r w:rsidRPr="002315C0">
              <w:rPr>
                <w:rFonts w:hint="eastAsia"/>
                <w:sz w:val="24"/>
                <w:szCs w:val="24"/>
              </w:rPr>
              <w:t>月</w:t>
            </w:r>
            <w:r w:rsidRPr="002315C0">
              <w:rPr>
                <w:rFonts w:hint="eastAsia"/>
                <w:sz w:val="24"/>
                <w:szCs w:val="24"/>
              </w:rPr>
              <w:t xml:space="preserve">      </w:t>
            </w:r>
            <w:r w:rsidRPr="002315C0">
              <w:rPr>
                <w:rFonts w:hint="eastAsia"/>
                <w:sz w:val="24"/>
                <w:szCs w:val="24"/>
              </w:rPr>
              <w:t>日</w:t>
            </w:r>
          </w:p>
          <w:p w14:paraId="40B7E98C" w14:textId="77777777" w:rsidR="0071300C" w:rsidRPr="002315C0" w:rsidRDefault="0071300C" w:rsidP="002315C0">
            <w:pPr>
              <w:spacing w:line="280" w:lineRule="exact"/>
              <w:rPr>
                <w:sz w:val="44"/>
                <w:szCs w:val="44"/>
              </w:rPr>
            </w:pPr>
          </w:p>
        </w:tc>
      </w:tr>
    </w:tbl>
    <w:p w14:paraId="69D34AFB" w14:textId="77777777" w:rsidR="00696D03" w:rsidRPr="00F9523F" w:rsidRDefault="0071300C" w:rsidP="00343118">
      <w:pPr>
        <w:jc w:val="center"/>
        <w:rPr>
          <w:b/>
          <w:sz w:val="36"/>
        </w:rPr>
      </w:pPr>
      <w:r>
        <w:rPr>
          <w:b/>
          <w:sz w:val="36"/>
        </w:rPr>
        <w:br w:type="page"/>
      </w:r>
      <w:r w:rsidRPr="00742839">
        <w:rPr>
          <w:rFonts w:hint="eastAsia"/>
          <w:b/>
          <w:sz w:val="32"/>
          <w:szCs w:val="32"/>
        </w:rPr>
        <w:lastRenderedPageBreak/>
        <w:t>毕业设计（论文）答辩委员会评价表</w:t>
      </w:r>
      <w:r w:rsidRPr="00A53577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此表</w:t>
      </w:r>
      <w:r w:rsidRPr="00A53577">
        <w:rPr>
          <w:rFonts w:hint="eastAsia"/>
          <w:sz w:val="28"/>
          <w:szCs w:val="28"/>
        </w:rPr>
        <w:t>可打印）</w:t>
      </w:r>
    </w:p>
    <w:tbl>
      <w:tblPr>
        <w:tblW w:w="913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35"/>
      </w:tblGrid>
      <w:tr w:rsidR="00933949" w:rsidRPr="00AF3F72" w14:paraId="2BBE90F4" w14:textId="77777777">
        <w:trPr>
          <w:cantSplit/>
          <w:trHeight w:hRule="exact" w:val="13254"/>
          <w:jc w:val="center"/>
        </w:trPr>
        <w:tc>
          <w:tcPr>
            <w:tcW w:w="9135" w:type="dxa"/>
          </w:tcPr>
          <w:p w14:paraId="69F0708C" w14:textId="77777777" w:rsidR="00CB5FAF" w:rsidRPr="00CB5FAF" w:rsidRDefault="00CB5FAF" w:rsidP="00CB5FAF">
            <w:pPr>
              <w:autoSpaceDE w:val="0"/>
              <w:autoSpaceDN w:val="0"/>
              <w:adjustRightInd w:val="0"/>
              <w:spacing w:line="360" w:lineRule="auto"/>
              <w:ind w:firstLineChars="200" w:firstLine="200"/>
              <w:rPr>
                <w:sz w:val="10"/>
                <w:szCs w:val="10"/>
              </w:rPr>
            </w:pPr>
          </w:p>
          <w:p w14:paraId="481AA43E" w14:textId="77777777" w:rsidR="0071300C" w:rsidRPr="0063706E" w:rsidRDefault="0071300C" w:rsidP="002A3C79">
            <w:pPr>
              <w:autoSpaceDE w:val="0"/>
              <w:autoSpaceDN w:val="0"/>
              <w:adjustRightInd w:val="0"/>
              <w:spacing w:line="360" w:lineRule="auto"/>
              <w:rPr>
                <w:sz w:val="24"/>
                <w:szCs w:val="24"/>
              </w:rPr>
            </w:pPr>
            <w:r w:rsidRPr="00550B96">
              <w:rPr>
                <w:rFonts w:hint="eastAsia"/>
                <w:sz w:val="24"/>
                <w:szCs w:val="24"/>
              </w:rPr>
              <w:t>答辩委员会意见</w:t>
            </w:r>
            <w:r w:rsidRPr="0013513B">
              <w:rPr>
                <w:rFonts w:ascii="宋体" w:hAnsi="宋体"/>
                <w:sz w:val="24"/>
                <w:szCs w:val="24"/>
              </w:rPr>
              <w:t>(</w:t>
            </w:r>
            <w:r w:rsidR="0013513B" w:rsidRPr="0013513B">
              <w:rPr>
                <w:rFonts w:ascii="宋体" w:hAnsi="宋体" w:hint="eastAsia"/>
                <w:sz w:val="24"/>
                <w:szCs w:val="24"/>
              </w:rPr>
              <w:t>毕业设计（论文）的质量</w:t>
            </w:r>
            <w:r w:rsidR="006300F7">
              <w:rPr>
                <w:rFonts w:ascii="宋体" w:hAnsi="宋体" w:hint="eastAsia"/>
                <w:sz w:val="24"/>
                <w:szCs w:val="24"/>
              </w:rPr>
              <w:t>与水平</w:t>
            </w:r>
            <w:r w:rsidR="0013513B" w:rsidRPr="0013513B">
              <w:rPr>
                <w:rFonts w:ascii="宋体" w:hAnsi="宋体" w:hint="eastAsia"/>
                <w:sz w:val="24"/>
                <w:szCs w:val="24"/>
              </w:rPr>
              <w:t>、逻辑思维能力、</w:t>
            </w:r>
            <w:r w:rsidR="0063706E">
              <w:rPr>
                <w:rFonts w:ascii="宋体" w:hAnsi="宋体" w:hint="eastAsia"/>
                <w:sz w:val="24"/>
                <w:szCs w:val="24"/>
              </w:rPr>
              <w:t>表述能力</w:t>
            </w:r>
            <w:r w:rsidR="0013513B" w:rsidRPr="0013513B">
              <w:rPr>
                <w:rFonts w:ascii="宋体" w:hAnsi="宋体" w:hint="eastAsia"/>
                <w:sz w:val="24"/>
                <w:szCs w:val="24"/>
              </w:rPr>
              <w:t>、回答问题正确性等</w:t>
            </w:r>
            <w:r w:rsidR="00D73FA9" w:rsidRPr="00F85D9D">
              <w:rPr>
                <w:rFonts w:ascii="宋体" w:hAnsi="宋体" w:hint="eastAsia"/>
                <w:sz w:val="24"/>
                <w:szCs w:val="24"/>
              </w:rPr>
              <w:t>；</w:t>
            </w:r>
            <w:r w:rsidRPr="00F85D9D">
              <w:rPr>
                <w:rFonts w:ascii="宋体" w:hAnsi="宋体" w:hint="eastAsia"/>
                <w:sz w:val="24"/>
                <w:szCs w:val="24"/>
              </w:rPr>
              <w:t>不</w:t>
            </w:r>
            <w:r w:rsidRPr="0013513B">
              <w:rPr>
                <w:rFonts w:ascii="宋体" w:hAnsi="宋体" w:hint="eastAsia"/>
                <w:sz w:val="24"/>
                <w:szCs w:val="24"/>
              </w:rPr>
              <w:t>少于</w:t>
            </w:r>
            <w:r w:rsidRPr="0013513B">
              <w:rPr>
                <w:rFonts w:ascii="宋体" w:hAnsi="宋体"/>
                <w:sz w:val="24"/>
                <w:szCs w:val="24"/>
              </w:rPr>
              <w:t>100</w:t>
            </w:r>
            <w:r w:rsidRPr="0013513B">
              <w:rPr>
                <w:rFonts w:ascii="宋体" w:hAnsi="宋体" w:hint="eastAsia"/>
                <w:sz w:val="24"/>
                <w:szCs w:val="24"/>
              </w:rPr>
              <w:t>字</w:t>
            </w:r>
            <w:r w:rsidRPr="0013513B">
              <w:rPr>
                <w:rFonts w:ascii="宋体" w:hAnsi="宋体"/>
                <w:sz w:val="24"/>
                <w:szCs w:val="24"/>
              </w:rPr>
              <w:t>)</w:t>
            </w:r>
          </w:p>
          <w:p w14:paraId="411BC241" w14:textId="77777777" w:rsidR="0071300C" w:rsidRPr="0013513B" w:rsidRDefault="0071300C" w:rsidP="00E25F21">
            <w:pPr>
              <w:spacing w:line="360" w:lineRule="auto"/>
              <w:rPr>
                <w:rFonts w:ascii="宋体" w:hAnsi="宋体"/>
                <w:szCs w:val="21"/>
              </w:rPr>
            </w:pPr>
          </w:p>
          <w:p w14:paraId="60F80862" w14:textId="77777777" w:rsidR="0071300C" w:rsidRPr="006B5DDB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26669076" w14:textId="77777777" w:rsidR="0071300C" w:rsidRPr="0013513B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47C0D82E" w14:textId="77777777" w:rsidR="0071300C" w:rsidRPr="006300F7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4C324A55" w14:textId="77777777" w:rsidR="0071300C" w:rsidRPr="00740495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405A6EC1" w14:textId="77777777" w:rsidR="0071300C" w:rsidRPr="001D22E6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6857ADB7" w14:textId="77777777" w:rsidR="0071300C" w:rsidRPr="007341C6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06B029E3" w14:textId="77777777" w:rsidR="0071300C" w:rsidRPr="007341C6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2F43AC3A" w14:textId="77777777" w:rsidR="0071300C" w:rsidRPr="007341C6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523300D7" w14:textId="77777777" w:rsidR="0071300C" w:rsidRDefault="0071300C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09B414CC" w14:textId="77777777"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5C8E7DAC" w14:textId="77777777"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617805BA" w14:textId="77777777"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54808D08" w14:textId="77777777"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62AF4B4A" w14:textId="77777777"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79E8387C" w14:textId="77777777"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5CCBEEBF" w14:textId="77777777" w:rsidR="001E27A4" w:rsidRDefault="001E27A4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1692FF6A" w14:textId="77777777" w:rsidR="00E25F21" w:rsidRDefault="00E25F21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205D39CF" w14:textId="77777777" w:rsidR="006526FE" w:rsidRDefault="006526FE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337F8BCC" w14:textId="77777777" w:rsidR="00E25F21" w:rsidRPr="001E27A4" w:rsidRDefault="00E25F21" w:rsidP="00343118">
            <w:pPr>
              <w:spacing w:line="440" w:lineRule="exact"/>
              <w:rPr>
                <w:rFonts w:ascii="宋体" w:hAnsi="宋体"/>
                <w:szCs w:val="21"/>
              </w:rPr>
            </w:pPr>
          </w:p>
          <w:p w14:paraId="3F22E388" w14:textId="77777777" w:rsidR="0071300C" w:rsidRDefault="0071300C" w:rsidP="00343118">
            <w:pPr>
              <w:spacing w:line="560" w:lineRule="exact"/>
              <w:jc w:val="center"/>
              <w:rPr>
                <w:sz w:val="13"/>
                <w:szCs w:val="13"/>
              </w:rPr>
            </w:pPr>
          </w:p>
          <w:p w14:paraId="387FAAC1" w14:textId="77777777" w:rsidR="006526FE" w:rsidRPr="004E2D1B" w:rsidRDefault="006526FE" w:rsidP="004E2D1B">
            <w:pPr>
              <w:adjustRightInd w:val="0"/>
              <w:snapToGrid w:val="0"/>
              <w:spacing w:line="300" w:lineRule="auto"/>
              <w:ind w:firstLineChars="219" w:firstLine="526"/>
              <w:rPr>
                <w:sz w:val="24"/>
                <w:szCs w:val="24"/>
                <w:u w:val="single"/>
              </w:rPr>
            </w:pPr>
            <w:r w:rsidRPr="004E2D1B">
              <w:rPr>
                <w:rFonts w:hint="eastAsia"/>
                <w:sz w:val="24"/>
                <w:szCs w:val="24"/>
              </w:rPr>
              <w:t>成绩</w:t>
            </w:r>
            <w:r w:rsidRPr="004E2D1B">
              <w:rPr>
                <w:rFonts w:hint="eastAsia"/>
                <w:sz w:val="24"/>
                <w:szCs w:val="24"/>
              </w:rPr>
              <w:t xml:space="preserve"> </w:t>
            </w:r>
            <w:r w:rsidRPr="004E2D1B">
              <w:rPr>
                <w:rFonts w:hint="eastAsia"/>
                <w:sz w:val="24"/>
                <w:szCs w:val="24"/>
                <w:u w:val="single"/>
              </w:rPr>
              <w:t xml:space="preserve">       </w:t>
            </w:r>
            <w:r w:rsidR="004E2D1B"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 w:rsidRPr="004E2D1B">
              <w:rPr>
                <w:rFonts w:hint="eastAsia"/>
                <w:sz w:val="24"/>
                <w:szCs w:val="24"/>
              </w:rPr>
              <w:t xml:space="preserve"> </w:t>
            </w:r>
            <w:r w:rsidRPr="004E2D1B">
              <w:rPr>
                <w:rFonts w:hint="eastAsia"/>
                <w:sz w:val="24"/>
                <w:szCs w:val="24"/>
              </w:rPr>
              <w:t>分</w:t>
            </w:r>
            <w:r w:rsidRPr="004E2D1B">
              <w:rPr>
                <w:rFonts w:hint="eastAsia"/>
                <w:sz w:val="24"/>
                <w:szCs w:val="24"/>
              </w:rPr>
              <w:t xml:space="preserve">            </w:t>
            </w:r>
            <w:r w:rsidRPr="004E2D1B">
              <w:rPr>
                <w:rFonts w:hint="eastAsia"/>
                <w:sz w:val="24"/>
                <w:szCs w:val="24"/>
              </w:rPr>
              <w:t>组长（签字）</w:t>
            </w:r>
            <w:r w:rsidRPr="004E2D1B">
              <w:rPr>
                <w:rFonts w:hint="eastAsia"/>
                <w:sz w:val="24"/>
                <w:szCs w:val="24"/>
                <w:u w:val="single"/>
              </w:rPr>
              <w:t xml:space="preserve">             </w:t>
            </w:r>
            <w:r w:rsidR="004E2D1B">
              <w:rPr>
                <w:rFonts w:hint="eastAsia"/>
                <w:sz w:val="24"/>
                <w:szCs w:val="24"/>
                <w:u w:val="single"/>
              </w:rPr>
              <w:t xml:space="preserve">   </w:t>
            </w:r>
          </w:p>
          <w:p w14:paraId="14C6797E" w14:textId="77777777" w:rsidR="006526FE" w:rsidRPr="004E2D1B" w:rsidRDefault="006526FE" w:rsidP="004E2D1B">
            <w:pPr>
              <w:adjustRightInd w:val="0"/>
              <w:snapToGrid w:val="0"/>
              <w:spacing w:beforeLines="50" w:before="156" w:line="300" w:lineRule="auto"/>
              <w:ind w:firstLineChars="219" w:firstLine="526"/>
              <w:rPr>
                <w:sz w:val="24"/>
                <w:szCs w:val="24"/>
              </w:rPr>
            </w:pPr>
            <w:r w:rsidRPr="004E2D1B">
              <w:rPr>
                <w:rFonts w:hint="eastAsia"/>
                <w:sz w:val="24"/>
                <w:szCs w:val="24"/>
              </w:rPr>
              <w:t>成员（签字）</w:t>
            </w:r>
            <w:r w:rsidRPr="004E2D1B"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</w:t>
            </w:r>
            <w:r w:rsidR="004E2D1B">
              <w:rPr>
                <w:rFonts w:hint="eastAsia"/>
                <w:sz w:val="24"/>
                <w:szCs w:val="24"/>
                <w:u w:val="single"/>
              </w:rPr>
              <w:t xml:space="preserve">          </w:t>
            </w:r>
          </w:p>
          <w:p w14:paraId="1D2FA646" w14:textId="77777777" w:rsidR="006526FE" w:rsidRPr="004E2D1B" w:rsidRDefault="006526FE" w:rsidP="006526FE">
            <w:pPr>
              <w:spacing w:line="320" w:lineRule="exact"/>
              <w:rPr>
                <w:sz w:val="24"/>
                <w:szCs w:val="24"/>
              </w:rPr>
            </w:pPr>
            <w:r w:rsidRPr="004E2D1B">
              <w:rPr>
                <w:rFonts w:hint="eastAsia"/>
                <w:sz w:val="24"/>
                <w:szCs w:val="24"/>
              </w:rPr>
              <w:t xml:space="preserve">     </w:t>
            </w:r>
          </w:p>
          <w:p w14:paraId="480A9A8E" w14:textId="77777777" w:rsidR="006526FE" w:rsidRPr="004E2D1B" w:rsidRDefault="006526FE" w:rsidP="006526FE">
            <w:pPr>
              <w:spacing w:line="320" w:lineRule="exact"/>
              <w:rPr>
                <w:sz w:val="24"/>
                <w:szCs w:val="24"/>
                <w:u w:val="single"/>
              </w:rPr>
            </w:pPr>
            <w:r w:rsidRPr="004E2D1B">
              <w:rPr>
                <w:rFonts w:hint="eastAsia"/>
                <w:sz w:val="24"/>
                <w:szCs w:val="24"/>
              </w:rPr>
              <w:t xml:space="preserve">     </w:t>
            </w:r>
            <w:r w:rsidRPr="004E2D1B">
              <w:rPr>
                <w:rFonts w:hint="eastAsia"/>
                <w:sz w:val="24"/>
                <w:szCs w:val="24"/>
                <w:u w:val="single"/>
              </w:rPr>
              <w:t xml:space="preserve">                                                                 </w:t>
            </w:r>
          </w:p>
          <w:p w14:paraId="59D80C3B" w14:textId="77777777" w:rsidR="006526FE" w:rsidRPr="004E2D1B" w:rsidRDefault="006526FE" w:rsidP="006526FE">
            <w:pPr>
              <w:spacing w:line="320" w:lineRule="exact"/>
              <w:jc w:val="center"/>
              <w:rPr>
                <w:sz w:val="24"/>
                <w:szCs w:val="24"/>
              </w:rPr>
            </w:pPr>
            <w:r w:rsidRPr="004E2D1B">
              <w:rPr>
                <w:rFonts w:hint="eastAsia"/>
                <w:sz w:val="24"/>
                <w:szCs w:val="24"/>
              </w:rPr>
              <w:t xml:space="preserve">                              </w:t>
            </w:r>
          </w:p>
          <w:p w14:paraId="505A1AAF" w14:textId="77777777" w:rsidR="00933949" w:rsidRPr="00933949" w:rsidRDefault="006526FE" w:rsidP="006526FE">
            <w:pPr>
              <w:spacing w:line="320" w:lineRule="exact"/>
              <w:jc w:val="center"/>
              <w:rPr>
                <w:sz w:val="28"/>
              </w:rPr>
            </w:pPr>
            <w:r w:rsidRPr="004E2D1B">
              <w:rPr>
                <w:rFonts w:hint="eastAsia"/>
                <w:sz w:val="24"/>
                <w:szCs w:val="24"/>
              </w:rPr>
              <w:t xml:space="preserve">                                                   </w:t>
            </w:r>
            <w:r w:rsidRPr="004E2D1B">
              <w:rPr>
                <w:rFonts w:hint="eastAsia"/>
                <w:sz w:val="24"/>
                <w:szCs w:val="24"/>
              </w:rPr>
              <w:t>年</w:t>
            </w:r>
            <w:r w:rsidRPr="004E2D1B">
              <w:rPr>
                <w:rFonts w:hint="eastAsia"/>
                <w:sz w:val="24"/>
                <w:szCs w:val="24"/>
              </w:rPr>
              <w:t xml:space="preserve">      </w:t>
            </w:r>
            <w:r w:rsidRPr="004E2D1B">
              <w:rPr>
                <w:rFonts w:hint="eastAsia"/>
                <w:sz w:val="24"/>
                <w:szCs w:val="24"/>
              </w:rPr>
              <w:t>月</w:t>
            </w:r>
            <w:r w:rsidRPr="004E2D1B">
              <w:rPr>
                <w:rFonts w:hint="eastAsia"/>
                <w:sz w:val="24"/>
                <w:szCs w:val="24"/>
              </w:rPr>
              <w:t xml:space="preserve">      </w:t>
            </w:r>
            <w:r w:rsidRPr="004E2D1B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48CBB143" w14:textId="77777777" w:rsidR="007E4F25" w:rsidRPr="009B79ED" w:rsidRDefault="007E4F25" w:rsidP="00343118">
      <w:pPr>
        <w:spacing w:line="160" w:lineRule="exact"/>
        <w:rPr>
          <w:sz w:val="18"/>
          <w:szCs w:val="18"/>
        </w:rPr>
      </w:pPr>
    </w:p>
    <w:sectPr w:rsidR="007E4F25" w:rsidRPr="009B79ED" w:rsidSect="00701250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18" w:right="1418" w:bottom="1246" w:left="1418" w:header="737" w:footer="73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C7A9C" w14:textId="77777777" w:rsidR="00EE3EC7" w:rsidRDefault="00EE3EC7">
      <w:r>
        <w:separator/>
      </w:r>
    </w:p>
  </w:endnote>
  <w:endnote w:type="continuationSeparator" w:id="0">
    <w:p w14:paraId="53683B9A" w14:textId="77777777" w:rsidR="00EE3EC7" w:rsidRDefault="00EE3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A49A0" w14:textId="77777777" w:rsidR="004D48AC" w:rsidRDefault="004D48AC" w:rsidP="00A9479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6677A03" w14:textId="77777777" w:rsidR="004D48AC" w:rsidRDefault="004D48AC" w:rsidP="002C64F6">
    <w:pPr>
      <w:pStyle w:val="a3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D2B97" w14:textId="77777777" w:rsidR="004D48AC" w:rsidRDefault="004D48AC" w:rsidP="002C64F6">
    <w:pPr>
      <w:pStyle w:val="a3"/>
      <w:ind w:right="360"/>
    </w:pP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56C7B" w14:textId="77777777" w:rsidR="004D48AC" w:rsidRDefault="004D48AC" w:rsidP="006F0235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8178B">
      <w:rPr>
        <w:rStyle w:val="a4"/>
        <w:noProof/>
      </w:rPr>
      <w:t>1</w:t>
    </w:r>
    <w:r>
      <w:rPr>
        <w:rStyle w:val="a4"/>
      </w:rPr>
      <w:fldChar w:fldCharType="end"/>
    </w:r>
  </w:p>
  <w:p w14:paraId="1D5F95C2" w14:textId="77777777" w:rsidR="004D48AC" w:rsidRPr="008835F4" w:rsidRDefault="004D48AC" w:rsidP="008835F4">
    <w:pPr>
      <w:pStyle w:val="a3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5C8E9" w14:textId="77777777" w:rsidR="004D48AC" w:rsidRPr="00444467" w:rsidRDefault="004D48AC" w:rsidP="00444467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79CC39" w14:textId="77777777" w:rsidR="00EE3EC7" w:rsidRDefault="00EE3EC7">
      <w:r>
        <w:separator/>
      </w:r>
    </w:p>
  </w:footnote>
  <w:footnote w:type="continuationSeparator" w:id="0">
    <w:p w14:paraId="3C3C37BA" w14:textId="77777777" w:rsidR="00EE3EC7" w:rsidRDefault="00EE3E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25314" w14:textId="77777777" w:rsidR="004D48AC" w:rsidRPr="00680959" w:rsidRDefault="004D48AC">
    <w:pPr>
      <w:pStyle w:val="a5"/>
      <w:rPr>
        <w:sz w:val="21"/>
        <w:szCs w:val="21"/>
      </w:rPr>
    </w:pPr>
    <w:r w:rsidRPr="00680959">
      <w:rPr>
        <w:rFonts w:hint="eastAsia"/>
        <w:sz w:val="21"/>
        <w:szCs w:val="21"/>
      </w:rPr>
      <w:t>大连理工大学毕业设计（论文）任务书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E7AAEF" w14:textId="77777777" w:rsidR="004D48AC" w:rsidRPr="00907A0C" w:rsidRDefault="004D48AC">
    <w:pPr>
      <w:pStyle w:val="a5"/>
    </w:pPr>
    <w:r w:rsidRPr="00680959">
      <w:rPr>
        <w:rFonts w:hint="eastAsia"/>
        <w:sz w:val="21"/>
        <w:szCs w:val="21"/>
      </w:rPr>
      <w:t>大连理工大学毕业设计（论文）任务书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204B3A"/>
    <w:multiLevelType w:val="singleLevel"/>
    <w:tmpl w:val="758C1064"/>
    <w:lvl w:ilvl="0">
      <w:start w:val="1"/>
      <w:numFmt w:val="decimal"/>
      <w:lvlText w:val="%1、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>
    <w:nsid w:val="5E8B332F"/>
    <w:multiLevelType w:val="hybridMultilevel"/>
    <w:tmpl w:val="0E647E84"/>
    <w:lvl w:ilvl="0" w:tplc="1FAA384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5B2"/>
    <w:rsid w:val="00001CE0"/>
    <w:rsid w:val="0000354C"/>
    <w:rsid w:val="000051F3"/>
    <w:rsid w:val="00007AE6"/>
    <w:rsid w:val="00024716"/>
    <w:rsid w:val="0004003D"/>
    <w:rsid w:val="000865E4"/>
    <w:rsid w:val="00095E4B"/>
    <w:rsid w:val="000A6FAF"/>
    <w:rsid w:val="000B4063"/>
    <w:rsid w:val="000D1092"/>
    <w:rsid w:val="000E373B"/>
    <w:rsid w:val="000E38AA"/>
    <w:rsid w:val="000F084F"/>
    <w:rsid w:val="001047A1"/>
    <w:rsid w:val="00114373"/>
    <w:rsid w:val="00120973"/>
    <w:rsid w:val="0013513B"/>
    <w:rsid w:val="00154C29"/>
    <w:rsid w:val="0016624E"/>
    <w:rsid w:val="00181562"/>
    <w:rsid w:val="001823A8"/>
    <w:rsid w:val="001A5932"/>
    <w:rsid w:val="001B2E77"/>
    <w:rsid w:val="001C45BF"/>
    <w:rsid w:val="001C5873"/>
    <w:rsid w:val="001D04E0"/>
    <w:rsid w:val="001D22E6"/>
    <w:rsid w:val="001E27A4"/>
    <w:rsid w:val="001E677A"/>
    <w:rsid w:val="001E705F"/>
    <w:rsid w:val="0022003B"/>
    <w:rsid w:val="002315C0"/>
    <w:rsid w:val="0023789B"/>
    <w:rsid w:val="002451F4"/>
    <w:rsid w:val="002470FE"/>
    <w:rsid w:val="00253FEB"/>
    <w:rsid w:val="00260D17"/>
    <w:rsid w:val="00265CAB"/>
    <w:rsid w:val="002811B7"/>
    <w:rsid w:val="00293E37"/>
    <w:rsid w:val="002A3C79"/>
    <w:rsid w:val="002C64F6"/>
    <w:rsid w:val="002D71C9"/>
    <w:rsid w:val="002E3FF3"/>
    <w:rsid w:val="002F60A1"/>
    <w:rsid w:val="002F749C"/>
    <w:rsid w:val="00306382"/>
    <w:rsid w:val="0032327E"/>
    <w:rsid w:val="00332CEF"/>
    <w:rsid w:val="00334EB2"/>
    <w:rsid w:val="003363A8"/>
    <w:rsid w:val="003408CF"/>
    <w:rsid w:val="00343118"/>
    <w:rsid w:val="00344821"/>
    <w:rsid w:val="00353D82"/>
    <w:rsid w:val="003807B3"/>
    <w:rsid w:val="003930FE"/>
    <w:rsid w:val="003A115A"/>
    <w:rsid w:val="003C5157"/>
    <w:rsid w:val="003D3FEC"/>
    <w:rsid w:val="003D7E76"/>
    <w:rsid w:val="003F497D"/>
    <w:rsid w:val="00403873"/>
    <w:rsid w:val="004113F4"/>
    <w:rsid w:val="00417A90"/>
    <w:rsid w:val="00417D00"/>
    <w:rsid w:val="00432371"/>
    <w:rsid w:val="004323C9"/>
    <w:rsid w:val="00444467"/>
    <w:rsid w:val="00446529"/>
    <w:rsid w:val="004561F7"/>
    <w:rsid w:val="00472FCB"/>
    <w:rsid w:val="00494E37"/>
    <w:rsid w:val="004A549C"/>
    <w:rsid w:val="004B2CF5"/>
    <w:rsid w:val="004B4638"/>
    <w:rsid w:val="004B69E5"/>
    <w:rsid w:val="004D48AC"/>
    <w:rsid w:val="004D798F"/>
    <w:rsid w:val="004E2229"/>
    <w:rsid w:val="004E2D1B"/>
    <w:rsid w:val="004F0E15"/>
    <w:rsid w:val="004F1C79"/>
    <w:rsid w:val="004F7AAB"/>
    <w:rsid w:val="00502D9A"/>
    <w:rsid w:val="005039BA"/>
    <w:rsid w:val="00515BE4"/>
    <w:rsid w:val="00526550"/>
    <w:rsid w:val="00531BEF"/>
    <w:rsid w:val="00544F03"/>
    <w:rsid w:val="00564E39"/>
    <w:rsid w:val="00594642"/>
    <w:rsid w:val="005A0842"/>
    <w:rsid w:val="005C1FE3"/>
    <w:rsid w:val="005D6E05"/>
    <w:rsid w:val="005E4601"/>
    <w:rsid w:val="005F0002"/>
    <w:rsid w:val="005F5A22"/>
    <w:rsid w:val="005F698D"/>
    <w:rsid w:val="005F6C64"/>
    <w:rsid w:val="006024D2"/>
    <w:rsid w:val="00607442"/>
    <w:rsid w:val="00613185"/>
    <w:rsid w:val="006133BF"/>
    <w:rsid w:val="00614312"/>
    <w:rsid w:val="006300F7"/>
    <w:rsid w:val="0063706E"/>
    <w:rsid w:val="006526FE"/>
    <w:rsid w:val="00654A4C"/>
    <w:rsid w:val="006612BD"/>
    <w:rsid w:val="0067102E"/>
    <w:rsid w:val="0067322A"/>
    <w:rsid w:val="00680959"/>
    <w:rsid w:val="00691FBF"/>
    <w:rsid w:val="00692040"/>
    <w:rsid w:val="00696047"/>
    <w:rsid w:val="00696D03"/>
    <w:rsid w:val="006A0903"/>
    <w:rsid w:val="006B0CA7"/>
    <w:rsid w:val="006B5DDB"/>
    <w:rsid w:val="006D12FA"/>
    <w:rsid w:val="006D6EE0"/>
    <w:rsid w:val="006E7EBC"/>
    <w:rsid w:val="006F0235"/>
    <w:rsid w:val="006F230B"/>
    <w:rsid w:val="006F616A"/>
    <w:rsid w:val="007008E1"/>
    <w:rsid w:val="00701250"/>
    <w:rsid w:val="0071300C"/>
    <w:rsid w:val="007341C6"/>
    <w:rsid w:val="00740495"/>
    <w:rsid w:val="00743DCF"/>
    <w:rsid w:val="00746AFE"/>
    <w:rsid w:val="00755782"/>
    <w:rsid w:val="0075693C"/>
    <w:rsid w:val="00764394"/>
    <w:rsid w:val="0077543B"/>
    <w:rsid w:val="00783E0D"/>
    <w:rsid w:val="00790C59"/>
    <w:rsid w:val="007A6992"/>
    <w:rsid w:val="007C5732"/>
    <w:rsid w:val="007C6E25"/>
    <w:rsid w:val="007C74E4"/>
    <w:rsid w:val="007D18CB"/>
    <w:rsid w:val="007D2B37"/>
    <w:rsid w:val="007E4F25"/>
    <w:rsid w:val="007E5E88"/>
    <w:rsid w:val="007F0290"/>
    <w:rsid w:val="007F4775"/>
    <w:rsid w:val="007F5869"/>
    <w:rsid w:val="00814481"/>
    <w:rsid w:val="00816ABB"/>
    <w:rsid w:val="0081759D"/>
    <w:rsid w:val="0081788E"/>
    <w:rsid w:val="00830A23"/>
    <w:rsid w:val="00831C8B"/>
    <w:rsid w:val="008527F8"/>
    <w:rsid w:val="0085309C"/>
    <w:rsid w:val="0086084A"/>
    <w:rsid w:val="00872D08"/>
    <w:rsid w:val="00874AB3"/>
    <w:rsid w:val="00876B11"/>
    <w:rsid w:val="008835F4"/>
    <w:rsid w:val="008845B2"/>
    <w:rsid w:val="008849C4"/>
    <w:rsid w:val="008958E5"/>
    <w:rsid w:val="008A3DE4"/>
    <w:rsid w:val="008D707E"/>
    <w:rsid w:val="008E20D5"/>
    <w:rsid w:val="00907A0C"/>
    <w:rsid w:val="009119DA"/>
    <w:rsid w:val="00914C88"/>
    <w:rsid w:val="00917811"/>
    <w:rsid w:val="00932584"/>
    <w:rsid w:val="00933949"/>
    <w:rsid w:val="00940B2A"/>
    <w:rsid w:val="00954BB1"/>
    <w:rsid w:val="00956C91"/>
    <w:rsid w:val="00963B97"/>
    <w:rsid w:val="009660DA"/>
    <w:rsid w:val="00977083"/>
    <w:rsid w:val="009937D9"/>
    <w:rsid w:val="009A0A0E"/>
    <w:rsid w:val="009A2898"/>
    <w:rsid w:val="009A4C30"/>
    <w:rsid w:val="009B79ED"/>
    <w:rsid w:val="009D215E"/>
    <w:rsid w:val="009F2F82"/>
    <w:rsid w:val="00A00413"/>
    <w:rsid w:val="00A00A66"/>
    <w:rsid w:val="00A00DFE"/>
    <w:rsid w:val="00A03347"/>
    <w:rsid w:val="00A11B3C"/>
    <w:rsid w:val="00A55B69"/>
    <w:rsid w:val="00A56640"/>
    <w:rsid w:val="00A62AB8"/>
    <w:rsid w:val="00A669C3"/>
    <w:rsid w:val="00A7513C"/>
    <w:rsid w:val="00A77CAF"/>
    <w:rsid w:val="00A868D2"/>
    <w:rsid w:val="00A91E88"/>
    <w:rsid w:val="00A91F72"/>
    <w:rsid w:val="00A936A5"/>
    <w:rsid w:val="00A9479D"/>
    <w:rsid w:val="00AA1B33"/>
    <w:rsid w:val="00AA4647"/>
    <w:rsid w:val="00AA545C"/>
    <w:rsid w:val="00AB631D"/>
    <w:rsid w:val="00AC58E8"/>
    <w:rsid w:val="00AD2D31"/>
    <w:rsid w:val="00AD44EC"/>
    <w:rsid w:val="00AD487F"/>
    <w:rsid w:val="00AE1E00"/>
    <w:rsid w:val="00AE6B98"/>
    <w:rsid w:val="00AF3F72"/>
    <w:rsid w:val="00B01705"/>
    <w:rsid w:val="00B163D3"/>
    <w:rsid w:val="00B21C56"/>
    <w:rsid w:val="00B34B0B"/>
    <w:rsid w:val="00B44764"/>
    <w:rsid w:val="00B4789D"/>
    <w:rsid w:val="00B50E5A"/>
    <w:rsid w:val="00B540BC"/>
    <w:rsid w:val="00B56401"/>
    <w:rsid w:val="00B579D6"/>
    <w:rsid w:val="00B6071A"/>
    <w:rsid w:val="00B61F50"/>
    <w:rsid w:val="00B635E6"/>
    <w:rsid w:val="00B64BB6"/>
    <w:rsid w:val="00B724D1"/>
    <w:rsid w:val="00B72BD1"/>
    <w:rsid w:val="00B74E34"/>
    <w:rsid w:val="00B80F6D"/>
    <w:rsid w:val="00B8178B"/>
    <w:rsid w:val="00B84D07"/>
    <w:rsid w:val="00BB0172"/>
    <w:rsid w:val="00BC0343"/>
    <w:rsid w:val="00BC4E97"/>
    <w:rsid w:val="00BD3AEF"/>
    <w:rsid w:val="00BD640A"/>
    <w:rsid w:val="00BF2F71"/>
    <w:rsid w:val="00C00C04"/>
    <w:rsid w:val="00C054BD"/>
    <w:rsid w:val="00C15D14"/>
    <w:rsid w:val="00C1664B"/>
    <w:rsid w:val="00C47EB5"/>
    <w:rsid w:val="00C57422"/>
    <w:rsid w:val="00C6495B"/>
    <w:rsid w:val="00C9072A"/>
    <w:rsid w:val="00CA0AB0"/>
    <w:rsid w:val="00CA62C4"/>
    <w:rsid w:val="00CB5FAF"/>
    <w:rsid w:val="00CD036F"/>
    <w:rsid w:val="00CE3B5F"/>
    <w:rsid w:val="00D32A3A"/>
    <w:rsid w:val="00D44D68"/>
    <w:rsid w:val="00D671F5"/>
    <w:rsid w:val="00D70977"/>
    <w:rsid w:val="00D73FA9"/>
    <w:rsid w:val="00D7624B"/>
    <w:rsid w:val="00D76452"/>
    <w:rsid w:val="00D80C08"/>
    <w:rsid w:val="00D934F1"/>
    <w:rsid w:val="00DA1B10"/>
    <w:rsid w:val="00DB4472"/>
    <w:rsid w:val="00DC1F13"/>
    <w:rsid w:val="00DF36A6"/>
    <w:rsid w:val="00DF5F47"/>
    <w:rsid w:val="00E019C3"/>
    <w:rsid w:val="00E02758"/>
    <w:rsid w:val="00E14634"/>
    <w:rsid w:val="00E147D5"/>
    <w:rsid w:val="00E25F21"/>
    <w:rsid w:val="00E37024"/>
    <w:rsid w:val="00E46C27"/>
    <w:rsid w:val="00E51075"/>
    <w:rsid w:val="00E572AE"/>
    <w:rsid w:val="00E67C70"/>
    <w:rsid w:val="00E743E3"/>
    <w:rsid w:val="00E745E8"/>
    <w:rsid w:val="00E81C8A"/>
    <w:rsid w:val="00E86009"/>
    <w:rsid w:val="00E87E11"/>
    <w:rsid w:val="00EA2B2A"/>
    <w:rsid w:val="00EB1EC4"/>
    <w:rsid w:val="00ED40D9"/>
    <w:rsid w:val="00ED716A"/>
    <w:rsid w:val="00EE3EC7"/>
    <w:rsid w:val="00EF358C"/>
    <w:rsid w:val="00EF4750"/>
    <w:rsid w:val="00F01559"/>
    <w:rsid w:val="00F06B7F"/>
    <w:rsid w:val="00F13A42"/>
    <w:rsid w:val="00F17241"/>
    <w:rsid w:val="00F20F1D"/>
    <w:rsid w:val="00F44EA9"/>
    <w:rsid w:val="00F60E09"/>
    <w:rsid w:val="00F6466D"/>
    <w:rsid w:val="00F652A7"/>
    <w:rsid w:val="00F6680A"/>
    <w:rsid w:val="00F66E28"/>
    <w:rsid w:val="00F70A35"/>
    <w:rsid w:val="00F72B8A"/>
    <w:rsid w:val="00F85D9D"/>
    <w:rsid w:val="00F927DC"/>
    <w:rsid w:val="00F9523F"/>
    <w:rsid w:val="00FA2686"/>
    <w:rsid w:val="00FA5FF4"/>
    <w:rsid w:val="00FD3EA3"/>
    <w:rsid w:val="00FD4CC9"/>
    <w:rsid w:val="00FD4F41"/>
    <w:rsid w:val="00FF3EEB"/>
    <w:rsid w:val="00FF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444189"/>
  <w15:chartTrackingRefBased/>
  <w15:docId w15:val="{802815DD-3A83-42D6-8021-2A0D07E8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0D109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rsid w:val="005F698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rsid w:val="00C00C04"/>
    <w:rPr>
      <w:color w:val="0000FF"/>
      <w:u w:val="single"/>
    </w:rPr>
  </w:style>
  <w:style w:type="paragraph" w:styleId="a8">
    <w:name w:val="Balloon Text"/>
    <w:basedOn w:val="a"/>
    <w:semiHidden/>
    <w:rsid w:val="00444467"/>
    <w:rPr>
      <w:sz w:val="18"/>
      <w:szCs w:val="18"/>
    </w:rPr>
  </w:style>
  <w:style w:type="paragraph" w:customStyle="1" w:styleId="ParaCharCharCharChar">
    <w:name w:val="默认段落字体 Para Char Char Char Char"/>
    <w:basedOn w:val="a"/>
    <w:rsid w:val="0013513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6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header" Target="header2.xml"/><Relationship Id="rId13" Type="http://schemas.openxmlformats.org/officeDocument/2006/relationships/footer" Target="footer4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F:\&#36719;&#20214;&#23398;&#38498;&#32508;&#21512;&#25945;&#21153;&#31995;&#32479;\JW\TaskBook\&#22823;&#36830;&#29702;&#24037;&#22823;&#2339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DCCF4A-6360-6448-B22C-E2D5234B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F:\软件学院综合教务系统\JW\TaskBook\大连理工大学.dot</Template>
  <TotalTime>29</TotalTime>
  <Pages>1</Pages>
  <Words>873</Words>
  <Characters>4982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大连理工大学</vt:lpstr>
    </vt:vector>
  </TitlesOfParts>
  <Company>home</Company>
  <LinksUpToDate>false</LinksUpToDate>
  <CharactersWithSpaces>5844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</dc:title>
  <dc:subject/>
  <dc:creator>Windows 用户</dc:creator>
  <cp:keywords/>
  <cp:lastModifiedBy>Microsoft Office 用户</cp:lastModifiedBy>
  <cp:revision>8</cp:revision>
  <cp:lastPrinted>2011-02-21T06:37:00Z</cp:lastPrinted>
  <dcterms:created xsi:type="dcterms:W3CDTF">2017-06-14T01:53:00Z</dcterms:created>
  <dcterms:modified xsi:type="dcterms:W3CDTF">2017-06-15T07:25:00Z</dcterms:modified>
</cp:coreProperties>
</file>